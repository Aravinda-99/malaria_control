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FBF" w:rsidRPr="00B73B61" w:rsidRDefault="008D0C7C" w:rsidP="00B73B61">
      <w:pPr>
        <w:pBdr>
          <w:bottom w:val="single" w:sz="12" w:space="10" w:color="0070C0"/>
        </w:pBdr>
        <w:jc w:val="center"/>
        <w:rPr>
          <w:sz w:val="18"/>
        </w:rPr>
      </w:pPr>
      <w:bookmarkStart w:id="0" w:name="_GoBack"/>
      <w:bookmarkEnd w:id="0"/>
      <w:r w:rsidRPr="00B73B61">
        <w:rPr>
          <w:noProof/>
          <w:sz w:val="18"/>
        </w:rPr>
        <w:drawing>
          <wp:anchor distT="0" distB="0" distL="114300" distR="114300" simplePos="0" relativeHeight="251661312" behindDoc="0" locked="0" layoutInCell="1" allowOverlap="1" wp14:anchorId="7F132036" wp14:editId="2D64BE0E">
            <wp:simplePos x="0" y="0"/>
            <wp:positionH relativeFrom="column">
              <wp:posOffset>552450</wp:posOffset>
            </wp:positionH>
            <wp:positionV relativeFrom="paragraph">
              <wp:posOffset>-285750</wp:posOffset>
            </wp:positionV>
            <wp:extent cx="558800" cy="731520"/>
            <wp:effectExtent l="0" t="0" r="0" b="0"/>
            <wp:wrapTopAndBottom/>
            <wp:docPr id="1" name="Picture 1" descr="C:\Users\TOSHIBA\Pictures\Logos\AM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Pictures\Logos\AMC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B61">
        <w:rPr>
          <w:noProof/>
          <w:sz w:val="18"/>
        </w:rPr>
        <w:drawing>
          <wp:anchor distT="0" distB="0" distL="114300" distR="114300" simplePos="0" relativeHeight="251663360" behindDoc="0" locked="0" layoutInCell="1" allowOverlap="1" wp14:anchorId="2D88F617" wp14:editId="0172EF42">
            <wp:simplePos x="0" y="0"/>
            <wp:positionH relativeFrom="column">
              <wp:posOffset>-9525</wp:posOffset>
            </wp:positionH>
            <wp:positionV relativeFrom="paragraph">
              <wp:posOffset>-285750</wp:posOffset>
            </wp:positionV>
            <wp:extent cx="514350" cy="731520"/>
            <wp:effectExtent l="0" t="0" r="0" b="0"/>
            <wp:wrapTopAndBottom/>
            <wp:docPr id="2" name="Picture 2" descr="C:\Users\TOSHIBA\Pictures\Logos\S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Pictures\Logos\SL 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323" w:rsidRPr="00B73B61">
        <w:rPr>
          <w:rFonts w:ascii="DL-Araliya." w:hAnsi="DL-Araliya."/>
          <w:noProof/>
          <w:spacing w:val="-40"/>
          <w:sz w:val="52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11FE3" wp14:editId="762A3706">
                <wp:simplePos x="0" y="0"/>
                <wp:positionH relativeFrom="column">
                  <wp:posOffset>1199515</wp:posOffset>
                </wp:positionH>
                <wp:positionV relativeFrom="paragraph">
                  <wp:posOffset>-361950</wp:posOffset>
                </wp:positionV>
                <wp:extent cx="4297680" cy="8667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929" w:rsidRPr="00725323" w:rsidRDefault="003D1929" w:rsidP="00725323">
                            <w:pPr>
                              <w:tabs>
                                <w:tab w:val="left" w:pos="3197"/>
                              </w:tabs>
                              <w:rPr>
                                <w:rFonts w:ascii="DL-Araliya." w:hAnsi="DL-Araliya."/>
                                <w:sz w:val="52"/>
                                <w:szCs w:val="40"/>
                                <w:lang w:val="en-GB"/>
                              </w:rPr>
                            </w:pPr>
                            <w:r w:rsidRPr="00725323">
                              <w:rPr>
                                <w:rFonts w:cs="Arial"/>
                                <w:b/>
                                <w:bCs/>
                                <w:sz w:val="32"/>
                                <w:szCs w:val="84"/>
                                <w:lang w:val="it-IT"/>
                              </w:rPr>
                              <w:t>Anti Malaria Campaign</w:t>
                            </w:r>
                          </w:p>
                          <w:p w:rsidR="00725323" w:rsidRPr="00725323" w:rsidRDefault="00725323" w:rsidP="00725323">
                            <w:pPr>
                              <w:rPr>
                                <w:rFonts w:cs="Arial"/>
                                <w:b/>
                                <w:bCs/>
                                <w:szCs w:val="84"/>
                                <w:lang w:val="it-IT"/>
                              </w:rPr>
                            </w:pPr>
                            <w:r w:rsidRPr="00725323">
                              <w:rPr>
                                <w:rFonts w:cs="Arial"/>
                                <w:b/>
                                <w:bCs/>
                                <w:szCs w:val="84"/>
                                <w:lang w:val="it-IT"/>
                              </w:rPr>
                              <w:t>Ministry of Healthcare, Nutrition and Indigenous Medicine</w:t>
                            </w:r>
                          </w:p>
                          <w:p w:rsidR="00725323" w:rsidRPr="00725323" w:rsidRDefault="00725323" w:rsidP="00725323">
                            <w:pPr>
                              <w:rPr>
                                <w:sz w:val="6"/>
                                <w:szCs w:val="18"/>
                                <w:lang w:val="it-IT"/>
                              </w:rPr>
                            </w:pPr>
                          </w:p>
                          <w:p w:rsidR="00725323" w:rsidRPr="00725323" w:rsidRDefault="00725323" w:rsidP="00725323">
                            <w:pPr>
                              <w:rPr>
                                <w:sz w:val="20"/>
                                <w:szCs w:val="18"/>
                                <w:lang w:val="it-IT"/>
                              </w:rPr>
                            </w:pPr>
                            <w:r w:rsidRPr="00725323">
                              <w:rPr>
                                <w:sz w:val="20"/>
                                <w:szCs w:val="18"/>
                                <w:lang w:val="it-IT"/>
                              </w:rPr>
                              <w:t xml:space="preserve">Public Health Complex, 555/5, Elvitigala Mawatha, Colombo 5 </w:t>
                            </w:r>
                          </w:p>
                          <w:p w:rsidR="00725323" w:rsidRPr="00725323" w:rsidRDefault="00725323" w:rsidP="00725323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szCs w:val="84"/>
                                <w:lang w:val="it-IT"/>
                              </w:rPr>
                            </w:pPr>
                            <w:r w:rsidRPr="00725323">
                              <w:rPr>
                                <w:sz w:val="20"/>
                                <w:szCs w:val="18"/>
                                <w:lang w:val="it-IT"/>
                              </w:rPr>
                              <w:t>Tele: (</w:t>
                            </w:r>
                            <w:r w:rsidRPr="00725323">
                              <w:rPr>
                                <w:sz w:val="20"/>
                                <w:szCs w:val="18"/>
                              </w:rPr>
                              <w:t>011) 2368173/4, (011) 7626626 (Hotline)</w:t>
                            </w:r>
                          </w:p>
                          <w:p w:rsidR="00725323" w:rsidRPr="00725323" w:rsidRDefault="00725323" w:rsidP="00725323">
                            <w:pPr>
                              <w:rPr>
                                <w:sz w:val="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11F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4.45pt;margin-top:-28.5pt;width:338.4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" filled="f" stroked="f">
                <v:textbox>
                  <w:txbxContent>
                    <w:p w:rsidR="003D1929" w:rsidRPr="00725323" w:rsidRDefault="003D1929" w:rsidP="00725323">
                      <w:pPr>
                        <w:tabs>
                          <w:tab w:val="left" w:pos="3197"/>
                        </w:tabs>
                        <w:rPr>
                          <w:rFonts w:ascii="DL-Araliya." w:hAnsi="DL-Araliya."/>
                          <w:sz w:val="52"/>
                          <w:szCs w:val="40"/>
                          <w:lang w:val="en-GB"/>
                        </w:rPr>
                      </w:pPr>
                      <w:r w:rsidRPr="00725323">
                        <w:rPr>
                          <w:rFonts w:cs="Arial"/>
                          <w:b/>
                          <w:bCs/>
                          <w:sz w:val="32"/>
                          <w:szCs w:val="84"/>
                          <w:lang w:val="it-IT"/>
                        </w:rPr>
                        <w:t>Anti Malaria Campaign</w:t>
                      </w:r>
                    </w:p>
                    <w:p w:rsidR="00725323" w:rsidRPr="00725323" w:rsidRDefault="00725323" w:rsidP="00725323">
                      <w:pPr>
                        <w:rPr>
                          <w:rFonts w:cs="Arial"/>
                          <w:b/>
                          <w:bCs/>
                          <w:szCs w:val="84"/>
                          <w:lang w:val="it-IT"/>
                        </w:rPr>
                      </w:pPr>
                      <w:r w:rsidRPr="00725323">
                        <w:rPr>
                          <w:rFonts w:cs="Arial"/>
                          <w:b/>
                          <w:bCs/>
                          <w:szCs w:val="84"/>
                          <w:lang w:val="it-IT"/>
                        </w:rPr>
                        <w:t>Ministry of Healthcare, Nutrition and Indigenous Medicine</w:t>
                      </w:r>
                    </w:p>
                    <w:p w:rsidR="00725323" w:rsidRPr="00725323" w:rsidRDefault="00725323" w:rsidP="00725323">
                      <w:pPr>
                        <w:rPr>
                          <w:sz w:val="6"/>
                          <w:szCs w:val="18"/>
                          <w:lang w:val="it-IT"/>
                        </w:rPr>
                      </w:pPr>
                    </w:p>
                    <w:p w:rsidR="00725323" w:rsidRPr="00725323" w:rsidRDefault="00725323" w:rsidP="00725323">
                      <w:pPr>
                        <w:rPr>
                          <w:sz w:val="20"/>
                          <w:szCs w:val="18"/>
                          <w:lang w:val="it-IT"/>
                        </w:rPr>
                      </w:pPr>
                      <w:r w:rsidRPr="00725323">
                        <w:rPr>
                          <w:sz w:val="20"/>
                          <w:szCs w:val="18"/>
                          <w:lang w:val="it-IT"/>
                        </w:rPr>
                        <w:t xml:space="preserve">Public Health Complex, 555/5, Elvitigala Mawatha, Colombo 5 </w:t>
                      </w:r>
                    </w:p>
                    <w:p w:rsidR="00725323" w:rsidRPr="00725323" w:rsidRDefault="00725323" w:rsidP="00725323">
                      <w:pPr>
                        <w:rPr>
                          <w:rFonts w:cs="Arial"/>
                          <w:b/>
                          <w:bCs/>
                          <w:sz w:val="28"/>
                          <w:szCs w:val="84"/>
                          <w:lang w:val="it-IT"/>
                        </w:rPr>
                      </w:pPr>
                      <w:r w:rsidRPr="00725323">
                        <w:rPr>
                          <w:sz w:val="20"/>
                          <w:szCs w:val="18"/>
                          <w:lang w:val="it-IT"/>
                        </w:rPr>
                        <w:t>Tele: (</w:t>
                      </w:r>
                      <w:r w:rsidRPr="00725323">
                        <w:rPr>
                          <w:sz w:val="20"/>
                          <w:szCs w:val="18"/>
                        </w:rPr>
                        <w:t>011) 2368173/4, (011) 7626626 (Hotline)</w:t>
                      </w:r>
                    </w:p>
                    <w:p w:rsidR="00725323" w:rsidRPr="00725323" w:rsidRDefault="00725323" w:rsidP="00725323">
                      <w:pPr>
                        <w:rPr>
                          <w:sz w:val="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0C7C" w:rsidRDefault="008D0C7C" w:rsidP="00E52392">
      <w:pPr>
        <w:jc w:val="center"/>
      </w:pPr>
    </w:p>
    <w:p w:rsidR="008D0C7C" w:rsidRDefault="008D0C7C" w:rsidP="00E52392">
      <w:pPr>
        <w:jc w:val="center"/>
      </w:pPr>
    </w:p>
    <w:p w:rsidR="003D1929" w:rsidRPr="00EC247B" w:rsidRDefault="008D0C7C" w:rsidP="00E52392">
      <w:pPr>
        <w:jc w:val="center"/>
        <w:rPr>
          <w:b/>
          <w:sz w:val="40"/>
          <w:u w:val="single"/>
        </w:rPr>
      </w:pPr>
      <w:r w:rsidRPr="00EC247B">
        <w:rPr>
          <w:b/>
          <w:sz w:val="40"/>
          <w:u w:val="single"/>
        </w:rPr>
        <w:t>Malaria Diagnosis Report</w:t>
      </w:r>
    </w:p>
    <w:p w:rsidR="008D0C7C" w:rsidRDefault="008D0C7C" w:rsidP="00E52392">
      <w:pPr>
        <w:jc w:val="center"/>
      </w:pPr>
    </w:p>
    <w:tbl>
      <w:tblPr>
        <w:tblStyle w:val="TableGrid"/>
        <w:tblW w:w="8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3"/>
        <w:gridCol w:w="281"/>
        <w:gridCol w:w="1934"/>
        <w:gridCol w:w="270"/>
        <w:gridCol w:w="1350"/>
        <w:gridCol w:w="270"/>
        <w:gridCol w:w="2160"/>
      </w:tblGrid>
      <w:tr w:rsidR="000B6630" w:rsidRPr="00EC247B" w:rsidTr="00A92BB2">
        <w:trPr>
          <w:trHeight w:val="302"/>
        </w:trPr>
        <w:tc>
          <w:tcPr>
            <w:tcW w:w="2303" w:type="dxa"/>
            <w:vAlign w:val="bottom"/>
          </w:tcPr>
          <w:p w:rsidR="000B6630" w:rsidRPr="00EC247B" w:rsidRDefault="000B6630" w:rsidP="008D0C7C">
            <w:pPr>
              <w:rPr>
                <w:sz w:val="22"/>
                <w:szCs w:val="22"/>
              </w:rPr>
            </w:pPr>
            <w:r w:rsidRPr="00EC247B">
              <w:rPr>
                <w:sz w:val="22"/>
                <w:szCs w:val="22"/>
              </w:rPr>
              <w:t>Requesting physician</w:t>
            </w:r>
          </w:p>
        </w:tc>
        <w:tc>
          <w:tcPr>
            <w:tcW w:w="281" w:type="dxa"/>
            <w:vAlign w:val="bottom"/>
          </w:tcPr>
          <w:p w:rsidR="000B6630" w:rsidRPr="00EC247B" w:rsidRDefault="000B6630" w:rsidP="008D0C7C">
            <w:pPr>
              <w:rPr>
                <w:sz w:val="22"/>
                <w:szCs w:val="22"/>
              </w:rPr>
            </w:pPr>
            <w:r w:rsidRPr="00EC247B">
              <w:rPr>
                <w:sz w:val="22"/>
                <w:szCs w:val="22"/>
              </w:rPr>
              <w:t>:</w:t>
            </w:r>
          </w:p>
        </w:tc>
        <w:tc>
          <w:tcPr>
            <w:tcW w:w="5984" w:type="dxa"/>
            <w:gridSpan w:val="5"/>
            <w:vAlign w:val="bottom"/>
          </w:tcPr>
          <w:p w:rsidR="000B6630" w:rsidRPr="00EC247B" w:rsidRDefault="000B6630" w:rsidP="008D0C7C">
            <w:pPr>
              <w:rPr>
                <w:sz w:val="22"/>
                <w:szCs w:val="22"/>
              </w:rPr>
            </w:pPr>
          </w:p>
        </w:tc>
      </w:tr>
      <w:tr w:rsidR="000B6630" w:rsidRPr="00EC247B" w:rsidTr="00A92BB2">
        <w:trPr>
          <w:trHeight w:val="302"/>
        </w:trPr>
        <w:tc>
          <w:tcPr>
            <w:tcW w:w="2303" w:type="dxa"/>
            <w:vAlign w:val="bottom"/>
          </w:tcPr>
          <w:p w:rsidR="000B6630" w:rsidRPr="00EC247B" w:rsidRDefault="000B6630" w:rsidP="008D0C7C">
            <w:pPr>
              <w:rPr>
                <w:sz w:val="22"/>
                <w:szCs w:val="22"/>
              </w:rPr>
            </w:pPr>
            <w:r w:rsidRPr="00EC247B">
              <w:rPr>
                <w:sz w:val="22"/>
                <w:szCs w:val="22"/>
              </w:rPr>
              <w:t>Institution</w:t>
            </w:r>
          </w:p>
        </w:tc>
        <w:tc>
          <w:tcPr>
            <w:tcW w:w="281" w:type="dxa"/>
            <w:vAlign w:val="bottom"/>
          </w:tcPr>
          <w:p w:rsidR="000B6630" w:rsidRPr="00EC247B" w:rsidRDefault="000B6630" w:rsidP="008D0C7C">
            <w:pPr>
              <w:rPr>
                <w:sz w:val="22"/>
                <w:szCs w:val="22"/>
              </w:rPr>
            </w:pPr>
            <w:r w:rsidRPr="00EC247B">
              <w:rPr>
                <w:sz w:val="22"/>
                <w:szCs w:val="22"/>
              </w:rPr>
              <w:t>:</w:t>
            </w:r>
          </w:p>
        </w:tc>
        <w:tc>
          <w:tcPr>
            <w:tcW w:w="5984" w:type="dxa"/>
            <w:gridSpan w:val="5"/>
            <w:vAlign w:val="bottom"/>
          </w:tcPr>
          <w:p w:rsidR="000B6630" w:rsidRPr="00EC247B" w:rsidRDefault="000B6630" w:rsidP="008D0C7C">
            <w:pPr>
              <w:rPr>
                <w:sz w:val="22"/>
                <w:szCs w:val="22"/>
              </w:rPr>
            </w:pPr>
          </w:p>
        </w:tc>
      </w:tr>
      <w:tr w:rsidR="000B6630" w:rsidRPr="00EC247B" w:rsidTr="00A92BB2">
        <w:trPr>
          <w:trHeight w:val="302"/>
        </w:trPr>
        <w:tc>
          <w:tcPr>
            <w:tcW w:w="2303" w:type="dxa"/>
            <w:vAlign w:val="bottom"/>
          </w:tcPr>
          <w:p w:rsidR="000B6630" w:rsidRPr="00EC247B" w:rsidRDefault="000B6630" w:rsidP="008D0C7C">
            <w:pPr>
              <w:rPr>
                <w:sz w:val="22"/>
                <w:szCs w:val="22"/>
              </w:rPr>
            </w:pPr>
            <w:r w:rsidRPr="00EC247B">
              <w:rPr>
                <w:sz w:val="22"/>
                <w:szCs w:val="22"/>
              </w:rPr>
              <w:t>Ward</w:t>
            </w:r>
          </w:p>
        </w:tc>
        <w:tc>
          <w:tcPr>
            <w:tcW w:w="281" w:type="dxa"/>
            <w:vAlign w:val="bottom"/>
          </w:tcPr>
          <w:p w:rsidR="000B6630" w:rsidRPr="00EC247B" w:rsidRDefault="000B6630" w:rsidP="008D0C7C">
            <w:pPr>
              <w:rPr>
                <w:sz w:val="22"/>
                <w:szCs w:val="22"/>
              </w:rPr>
            </w:pPr>
            <w:r w:rsidRPr="00EC247B">
              <w:rPr>
                <w:sz w:val="22"/>
                <w:szCs w:val="22"/>
              </w:rPr>
              <w:t>:</w:t>
            </w:r>
          </w:p>
        </w:tc>
        <w:tc>
          <w:tcPr>
            <w:tcW w:w="5984" w:type="dxa"/>
            <w:gridSpan w:val="5"/>
            <w:vAlign w:val="bottom"/>
          </w:tcPr>
          <w:p w:rsidR="000B6630" w:rsidRPr="00EC247B" w:rsidRDefault="000B6630" w:rsidP="008D0C7C">
            <w:pPr>
              <w:rPr>
                <w:sz w:val="22"/>
                <w:szCs w:val="22"/>
              </w:rPr>
            </w:pPr>
          </w:p>
        </w:tc>
      </w:tr>
      <w:tr w:rsidR="000B6630" w:rsidRPr="00EC247B" w:rsidTr="00A92BB2">
        <w:trPr>
          <w:trHeight w:val="302"/>
        </w:trPr>
        <w:tc>
          <w:tcPr>
            <w:tcW w:w="2303" w:type="dxa"/>
            <w:vAlign w:val="bottom"/>
          </w:tcPr>
          <w:p w:rsidR="000B6630" w:rsidRPr="00EC247B" w:rsidRDefault="000B6630" w:rsidP="008D0C7C">
            <w:pPr>
              <w:rPr>
                <w:sz w:val="22"/>
                <w:szCs w:val="22"/>
              </w:rPr>
            </w:pPr>
            <w:r w:rsidRPr="00EC247B">
              <w:rPr>
                <w:sz w:val="22"/>
                <w:szCs w:val="22"/>
              </w:rPr>
              <w:t>Identification No.</w:t>
            </w:r>
          </w:p>
        </w:tc>
        <w:tc>
          <w:tcPr>
            <w:tcW w:w="281" w:type="dxa"/>
            <w:vAlign w:val="bottom"/>
          </w:tcPr>
          <w:p w:rsidR="000B6630" w:rsidRPr="00EC247B" w:rsidRDefault="000B6630" w:rsidP="008D0C7C">
            <w:pPr>
              <w:rPr>
                <w:sz w:val="22"/>
                <w:szCs w:val="22"/>
              </w:rPr>
            </w:pPr>
            <w:r w:rsidRPr="00EC247B">
              <w:rPr>
                <w:sz w:val="22"/>
                <w:szCs w:val="22"/>
              </w:rPr>
              <w:t>:</w:t>
            </w:r>
          </w:p>
        </w:tc>
        <w:tc>
          <w:tcPr>
            <w:tcW w:w="5984" w:type="dxa"/>
            <w:gridSpan w:val="5"/>
            <w:vAlign w:val="bottom"/>
          </w:tcPr>
          <w:p w:rsidR="000B6630" w:rsidRPr="00EC247B" w:rsidRDefault="000B6630" w:rsidP="008D0C7C">
            <w:pPr>
              <w:rPr>
                <w:sz w:val="22"/>
                <w:szCs w:val="22"/>
              </w:rPr>
            </w:pPr>
          </w:p>
        </w:tc>
      </w:tr>
      <w:tr w:rsidR="000B6630" w:rsidRPr="00EC247B" w:rsidTr="00A92BB2">
        <w:trPr>
          <w:trHeight w:val="302"/>
        </w:trPr>
        <w:tc>
          <w:tcPr>
            <w:tcW w:w="2303" w:type="dxa"/>
            <w:vAlign w:val="bottom"/>
          </w:tcPr>
          <w:p w:rsidR="000B6630" w:rsidRPr="00EC247B" w:rsidRDefault="000B6630" w:rsidP="008D0C7C">
            <w:pPr>
              <w:rPr>
                <w:sz w:val="22"/>
                <w:szCs w:val="22"/>
              </w:rPr>
            </w:pPr>
          </w:p>
        </w:tc>
        <w:tc>
          <w:tcPr>
            <w:tcW w:w="281" w:type="dxa"/>
            <w:vAlign w:val="bottom"/>
          </w:tcPr>
          <w:p w:rsidR="000B6630" w:rsidRPr="00EC247B" w:rsidRDefault="000B6630" w:rsidP="008D0C7C">
            <w:pPr>
              <w:rPr>
                <w:sz w:val="22"/>
                <w:szCs w:val="22"/>
              </w:rPr>
            </w:pPr>
          </w:p>
        </w:tc>
        <w:tc>
          <w:tcPr>
            <w:tcW w:w="5984" w:type="dxa"/>
            <w:gridSpan w:val="5"/>
            <w:vAlign w:val="bottom"/>
          </w:tcPr>
          <w:p w:rsidR="000B6630" w:rsidRPr="00EC247B" w:rsidRDefault="000B6630" w:rsidP="008D0C7C">
            <w:pPr>
              <w:rPr>
                <w:sz w:val="22"/>
                <w:szCs w:val="22"/>
              </w:rPr>
            </w:pPr>
          </w:p>
        </w:tc>
      </w:tr>
      <w:tr w:rsidR="000B6630" w:rsidRPr="00EC247B" w:rsidTr="00A92BB2">
        <w:trPr>
          <w:trHeight w:val="302"/>
        </w:trPr>
        <w:tc>
          <w:tcPr>
            <w:tcW w:w="2303" w:type="dxa"/>
            <w:vAlign w:val="bottom"/>
          </w:tcPr>
          <w:p w:rsidR="000B6630" w:rsidRPr="00EC247B" w:rsidRDefault="000B6630" w:rsidP="008D0C7C">
            <w:pPr>
              <w:rPr>
                <w:sz w:val="22"/>
                <w:szCs w:val="22"/>
              </w:rPr>
            </w:pPr>
            <w:r w:rsidRPr="00EC247B">
              <w:rPr>
                <w:sz w:val="22"/>
                <w:szCs w:val="22"/>
              </w:rPr>
              <w:t>Name of the Patient</w:t>
            </w:r>
          </w:p>
        </w:tc>
        <w:tc>
          <w:tcPr>
            <w:tcW w:w="281" w:type="dxa"/>
            <w:vAlign w:val="bottom"/>
          </w:tcPr>
          <w:p w:rsidR="000B6630" w:rsidRPr="00EC247B" w:rsidRDefault="000B6630" w:rsidP="008D0C7C">
            <w:pPr>
              <w:rPr>
                <w:sz w:val="22"/>
                <w:szCs w:val="22"/>
              </w:rPr>
            </w:pPr>
            <w:r w:rsidRPr="00EC247B">
              <w:rPr>
                <w:sz w:val="22"/>
                <w:szCs w:val="22"/>
              </w:rPr>
              <w:t>:</w:t>
            </w:r>
          </w:p>
        </w:tc>
        <w:tc>
          <w:tcPr>
            <w:tcW w:w="5984" w:type="dxa"/>
            <w:gridSpan w:val="5"/>
            <w:vAlign w:val="bottom"/>
          </w:tcPr>
          <w:p w:rsidR="000B6630" w:rsidRPr="00EC247B" w:rsidRDefault="000B6630" w:rsidP="008D0C7C">
            <w:pPr>
              <w:rPr>
                <w:sz w:val="22"/>
                <w:szCs w:val="22"/>
              </w:rPr>
            </w:pPr>
          </w:p>
        </w:tc>
      </w:tr>
      <w:tr w:rsidR="000B6630" w:rsidRPr="00EC247B" w:rsidTr="00A92BB2">
        <w:trPr>
          <w:trHeight w:val="302"/>
        </w:trPr>
        <w:tc>
          <w:tcPr>
            <w:tcW w:w="2303" w:type="dxa"/>
            <w:vAlign w:val="bottom"/>
          </w:tcPr>
          <w:p w:rsidR="000B6630" w:rsidRPr="00EC247B" w:rsidRDefault="000B6630" w:rsidP="008D0C7C">
            <w:pPr>
              <w:rPr>
                <w:sz w:val="22"/>
                <w:szCs w:val="22"/>
              </w:rPr>
            </w:pPr>
            <w:r w:rsidRPr="00EC247B">
              <w:rPr>
                <w:sz w:val="22"/>
                <w:szCs w:val="22"/>
              </w:rPr>
              <w:t xml:space="preserve">Age </w:t>
            </w:r>
          </w:p>
        </w:tc>
        <w:tc>
          <w:tcPr>
            <w:tcW w:w="281" w:type="dxa"/>
            <w:vAlign w:val="bottom"/>
          </w:tcPr>
          <w:p w:rsidR="000B6630" w:rsidRPr="00EC247B" w:rsidRDefault="000B6630" w:rsidP="008D0C7C">
            <w:pPr>
              <w:rPr>
                <w:sz w:val="22"/>
                <w:szCs w:val="22"/>
              </w:rPr>
            </w:pPr>
            <w:r w:rsidRPr="00EC247B">
              <w:rPr>
                <w:sz w:val="22"/>
                <w:szCs w:val="22"/>
              </w:rPr>
              <w:t>:</w:t>
            </w:r>
          </w:p>
        </w:tc>
        <w:tc>
          <w:tcPr>
            <w:tcW w:w="5984" w:type="dxa"/>
            <w:gridSpan w:val="5"/>
            <w:vAlign w:val="bottom"/>
          </w:tcPr>
          <w:p w:rsidR="000B6630" w:rsidRPr="00EC247B" w:rsidRDefault="000B6630" w:rsidP="008D0C7C">
            <w:pPr>
              <w:rPr>
                <w:sz w:val="22"/>
                <w:szCs w:val="22"/>
              </w:rPr>
            </w:pPr>
          </w:p>
        </w:tc>
      </w:tr>
      <w:tr w:rsidR="00DB33D4" w:rsidRPr="00EC247B" w:rsidTr="00A92BB2">
        <w:trPr>
          <w:trHeight w:val="302"/>
        </w:trPr>
        <w:tc>
          <w:tcPr>
            <w:tcW w:w="2303" w:type="dxa"/>
            <w:vAlign w:val="bottom"/>
          </w:tcPr>
          <w:p w:rsidR="00DB33D4" w:rsidRPr="00EC247B" w:rsidRDefault="00DB33D4" w:rsidP="008D0C7C">
            <w:pPr>
              <w:rPr>
                <w:sz w:val="22"/>
                <w:szCs w:val="22"/>
              </w:rPr>
            </w:pPr>
            <w:r w:rsidRPr="00EC247B">
              <w:rPr>
                <w:sz w:val="22"/>
                <w:szCs w:val="22"/>
              </w:rPr>
              <w:t>Sex</w:t>
            </w:r>
          </w:p>
        </w:tc>
        <w:tc>
          <w:tcPr>
            <w:tcW w:w="281" w:type="dxa"/>
            <w:vAlign w:val="bottom"/>
          </w:tcPr>
          <w:p w:rsidR="00DB33D4" w:rsidRPr="00EC247B" w:rsidRDefault="00DB33D4" w:rsidP="008D0C7C">
            <w:pPr>
              <w:rPr>
                <w:sz w:val="22"/>
                <w:szCs w:val="22"/>
              </w:rPr>
            </w:pPr>
            <w:r w:rsidRPr="00EC247B">
              <w:rPr>
                <w:sz w:val="22"/>
                <w:szCs w:val="22"/>
              </w:rPr>
              <w:t>:</w:t>
            </w:r>
          </w:p>
        </w:tc>
        <w:tc>
          <w:tcPr>
            <w:tcW w:w="5984" w:type="dxa"/>
            <w:gridSpan w:val="5"/>
            <w:vAlign w:val="bottom"/>
          </w:tcPr>
          <w:sdt>
            <w:sdtPr>
              <w:rPr>
                <w:sz w:val="22"/>
                <w:szCs w:val="22"/>
              </w:rPr>
              <w:id w:val="8726327"/>
              <w:placeholder>
                <w:docPart w:val="044F1530FA574F42B7048C9D8A58DCB8"/>
              </w:placeholder>
              <w:showingPlcHdr/>
              <w:comboBox>
                <w:listItem w:displayText="Male" w:value="Male"/>
                <w:listItem w:displayText="Female" w:value="Female"/>
              </w:comboBox>
            </w:sdtPr>
            <w:sdtEndPr/>
            <w:sdtContent>
              <w:p w:rsidR="00DB33D4" w:rsidRPr="00EC247B" w:rsidRDefault="002259FB" w:rsidP="008D0C7C">
                <w:pPr>
                  <w:rPr>
                    <w:sz w:val="22"/>
                    <w:szCs w:val="22"/>
                  </w:rPr>
                </w:pPr>
                <w:r w:rsidRPr="00D43F58">
                  <w:rPr>
                    <w:rStyle w:val="PlaceholderText"/>
                    <w:color w:val="FFFFFF" w:themeColor="background1"/>
                    <w:sz w:val="22"/>
                    <w:szCs w:val="22"/>
                  </w:rPr>
                  <w:t>(Select from list)</w:t>
                </w:r>
              </w:p>
            </w:sdtContent>
          </w:sdt>
        </w:tc>
      </w:tr>
      <w:tr w:rsidR="002259FB" w:rsidRPr="00EC247B" w:rsidTr="00A92BB2">
        <w:trPr>
          <w:trHeight w:val="302"/>
        </w:trPr>
        <w:tc>
          <w:tcPr>
            <w:tcW w:w="2303" w:type="dxa"/>
            <w:vAlign w:val="bottom"/>
          </w:tcPr>
          <w:p w:rsidR="002259FB" w:rsidRPr="00EC247B" w:rsidRDefault="002259FB" w:rsidP="008D0C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</w:t>
            </w:r>
          </w:p>
        </w:tc>
        <w:tc>
          <w:tcPr>
            <w:tcW w:w="281" w:type="dxa"/>
            <w:vAlign w:val="bottom"/>
          </w:tcPr>
          <w:p w:rsidR="002259FB" w:rsidRPr="00EC247B" w:rsidRDefault="002259FB" w:rsidP="008D0C7C">
            <w:pPr>
              <w:rPr>
                <w:sz w:val="22"/>
                <w:szCs w:val="22"/>
              </w:rPr>
            </w:pPr>
            <w:r w:rsidRPr="00EC247B">
              <w:rPr>
                <w:sz w:val="22"/>
                <w:szCs w:val="22"/>
              </w:rPr>
              <w:t>:</w:t>
            </w:r>
          </w:p>
        </w:tc>
        <w:tc>
          <w:tcPr>
            <w:tcW w:w="5984" w:type="dxa"/>
            <w:gridSpan w:val="5"/>
            <w:vAlign w:val="bottom"/>
          </w:tcPr>
          <w:p w:rsidR="002259FB" w:rsidRDefault="002259FB" w:rsidP="008D0C7C">
            <w:pPr>
              <w:rPr>
                <w:sz w:val="22"/>
                <w:szCs w:val="22"/>
              </w:rPr>
            </w:pPr>
          </w:p>
        </w:tc>
      </w:tr>
      <w:tr w:rsidR="002259FB" w:rsidRPr="00EC247B" w:rsidTr="00A92BB2">
        <w:trPr>
          <w:trHeight w:val="302"/>
        </w:trPr>
        <w:tc>
          <w:tcPr>
            <w:tcW w:w="2303" w:type="dxa"/>
            <w:vAlign w:val="bottom"/>
          </w:tcPr>
          <w:p w:rsidR="002259FB" w:rsidRPr="00EC247B" w:rsidRDefault="002259FB" w:rsidP="008D0C7C">
            <w:pPr>
              <w:rPr>
                <w:sz w:val="22"/>
                <w:szCs w:val="22"/>
              </w:rPr>
            </w:pPr>
          </w:p>
        </w:tc>
        <w:tc>
          <w:tcPr>
            <w:tcW w:w="281" w:type="dxa"/>
            <w:vAlign w:val="bottom"/>
          </w:tcPr>
          <w:p w:rsidR="002259FB" w:rsidRPr="00EC247B" w:rsidRDefault="002259FB" w:rsidP="008D0C7C">
            <w:pPr>
              <w:rPr>
                <w:sz w:val="22"/>
                <w:szCs w:val="22"/>
              </w:rPr>
            </w:pPr>
          </w:p>
        </w:tc>
        <w:tc>
          <w:tcPr>
            <w:tcW w:w="5984" w:type="dxa"/>
            <w:gridSpan w:val="5"/>
            <w:vAlign w:val="bottom"/>
          </w:tcPr>
          <w:p w:rsidR="002259FB" w:rsidRPr="00EC247B" w:rsidRDefault="002259FB" w:rsidP="008D0C7C">
            <w:pPr>
              <w:rPr>
                <w:sz w:val="22"/>
                <w:szCs w:val="22"/>
              </w:rPr>
            </w:pPr>
          </w:p>
        </w:tc>
      </w:tr>
      <w:tr w:rsidR="002259FB" w:rsidRPr="00EC247B" w:rsidTr="00A92BB2">
        <w:trPr>
          <w:trHeight w:val="302"/>
        </w:trPr>
        <w:tc>
          <w:tcPr>
            <w:tcW w:w="2303" w:type="dxa"/>
            <w:vAlign w:val="bottom"/>
          </w:tcPr>
          <w:p w:rsidR="002259FB" w:rsidRPr="00EC247B" w:rsidRDefault="002259FB" w:rsidP="008D0C7C">
            <w:pPr>
              <w:rPr>
                <w:sz w:val="22"/>
                <w:szCs w:val="22"/>
              </w:rPr>
            </w:pPr>
            <w:r w:rsidRPr="00EC247B">
              <w:rPr>
                <w:sz w:val="22"/>
                <w:szCs w:val="22"/>
              </w:rPr>
              <w:t>AMC Reference No.</w:t>
            </w:r>
          </w:p>
        </w:tc>
        <w:tc>
          <w:tcPr>
            <w:tcW w:w="281" w:type="dxa"/>
            <w:vAlign w:val="bottom"/>
          </w:tcPr>
          <w:p w:rsidR="002259FB" w:rsidRPr="00EC247B" w:rsidRDefault="002259FB" w:rsidP="008D0C7C">
            <w:pPr>
              <w:rPr>
                <w:sz w:val="22"/>
                <w:szCs w:val="22"/>
              </w:rPr>
            </w:pPr>
            <w:r w:rsidRPr="00EC247B">
              <w:rPr>
                <w:sz w:val="22"/>
                <w:szCs w:val="22"/>
              </w:rPr>
              <w:t>:</w:t>
            </w:r>
          </w:p>
        </w:tc>
        <w:tc>
          <w:tcPr>
            <w:tcW w:w="5984" w:type="dxa"/>
            <w:gridSpan w:val="5"/>
            <w:vAlign w:val="bottom"/>
          </w:tcPr>
          <w:p w:rsidR="002259FB" w:rsidRPr="00EC247B" w:rsidRDefault="002259FB" w:rsidP="008D0C7C">
            <w:pPr>
              <w:rPr>
                <w:sz w:val="22"/>
                <w:szCs w:val="22"/>
              </w:rPr>
            </w:pPr>
          </w:p>
        </w:tc>
      </w:tr>
      <w:tr w:rsidR="002259FB" w:rsidRPr="00EC247B" w:rsidTr="00A92BB2">
        <w:trPr>
          <w:trHeight w:val="302"/>
        </w:trPr>
        <w:tc>
          <w:tcPr>
            <w:tcW w:w="2303" w:type="dxa"/>
            <w:vAlign w:val="bottom"/>
          </w:tcPr>
          <w:p w:rsidR="002259FB" w:rsidRPr="00EC247B" w:rsidRDefault="002259FB" w:rsidP="008D0C7C">
            <w:pPr>
              <w:rPr>
                <w:sz w:val="22"/>
                <w:szCs w:val="22"/>
              </w:rPr>
            </w:pPr>
            <w:r w:rsidRPr="00EC247B">
              <w:rPr>
                <w:sz w:val="22"/>
                <w:szCs w:val="22"/>
              </w:rPr>
              <w:t>Sample receipt date</w:t>
            </w:r>
          </w:p>
        </w:tc>
        <w:tc>
          <w:tcPr>
            <w:tcW w:w="281" w:type="dxa"/>
            <w:vAlign w:val="bottom"/>
          </w:tcPr>
          <w:p w:rsidR="002259FB" w:rsidRPr="00EC247B" w:rsidRDefault="002259FB" w:rsidP="008D0C7C">
            <w:pPr>
              <w:rPr>
                <w:sz w:val="22"/>
                <w:szCs w:val="22"/>
              </w:rPr>
            </w:pPr>
            <w:r w:rsidRPr="00EC247B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E7E6E6" w:themeColor="background2"/>
              <w:sz w:val="22"/>
              <w:szCs w:val="22"/>
            </w:rPr>
            <w:id w:val="1321848655"/>
            <w:placeholder>
              <w:docPart w:val="E1409C1CDCB74685B1C8D8A6765927F1"/>
            </w:placeholder>
            <w:showingPlcHdr/>
            <w:date w:fullDate="2016-06-17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84" w:type="dxa"/>
                <w:gridSpan w:val="5"/>
                <w:vAlign w:val="bottom"/>
              </w:tcPr>
              <w:p w:rsidR="002259FB" w:rsidRPr="00474F52" w:rsidRDefault="002259FB" w:rsidP="002259FB">
                <w:pPr>
                  <w:rPr>
                    <w:color w:val="E7E6E6" w:themeColor="background2"/>
                    <w:sz w:val="22"/>
                    <w:szCs w:val="22"/>
                  </w:rPr>
                </w:pPr>
                <w:r w:rsidRPr="00D43F58">
                  <w:rPr>
                    <w:rStyle w:val="PlaceholderText"/>
                    <w:color w:val="FFFFFF" w:themeColor="background1"/>
                    <w:sz w:val="22"/>
                    <w:szCs w:val="22"/>
                  </w:rPr>
                  <w:t>Click arrow to enter a date.</w:t>
                </w:r>
              </w:p>
            </w:tc>
          </w:sdtContent>
        </w:sdt>
      </w:tr>
      <w:tr w:rsidR="002259FB" w:rsidRPr="00EC247B" w:rsidTr="00A92BB2">
        <w:trPr>
          <w:trHeight w:val="302"/>
        </w:trPr>
        <w:tc>
          <w:tcPr>
            <w:tcW w:w="2303" w:type="dxa"/>
            <w:vAlign w:val="bottom"/>
          </w:tcPr>
          <w:p w:rsidR="002259FB" w:rsidRPr="00EC247B" w:rsidRDefault="002259FB" w:rsidP="00EC247B">
            <w:pPr>
              <w:rPr>
                <w:sz w:val="22"/>
                <w:szCs w:val="22"/>
              </w:rPr>
            </w:pPr>
            <w:r w:rsidRPr="00EC247B">
              <w:rPr>
                <w:sz w:val="22"/>
                <w:szCs w:val="22"/>
              </w:rPr>
              <w:t>Test performed date</w:t>
            </w:r>
          </w:p>
        </w:tc>
        <w:tc>
          <w:tcPr>
            <w:tcW w:w="281" w:type="dxa"/>
            <w:vAlign w:val="bottom"/>
          </w:tcPr>
          <w:p w:rsidR="002259FB" w:rsidRPr="00EC247B" w:rsidRDefault="002259FB" w:rsidP="0079542A">
            <w:pPr>
              <w:rPr>
                <w:sz w:val="22"/>
                <w:szCs w:val="22"/>
              </w:rPr>
            </w:pPr>
            <w:r w:rsidRPr="00EC247B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E7E6E6" w:themeColor="background2"/>
              <w:sz w:val="22"/>
              <w:szCs w:val="22"/>
            </w:rPr>
            <w:id w:val="-1618052966"/>
            <w:placeholder>
              <w:docPart w:val="9D595A1B6FD948929694D9413504ECA7"/>
            </w:placeholder>
            <w:showingPlcHdr/>
            <w:date w:fullDate="2016-06-24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84" w:type="dxa"/>
                <w:gridSpan w:val="5"/>
                <w:vAlign w:val="bottom"/>
              </w:tcPr>
              <w:p w:rsidR="002259FB" w:rsidRPr="00474F52" w:rsidRDefault="002259FB" w:rsidP="00DB33D4">
                <w:pPr>
                  <w:rPr>
                    <w:color w:val="E7E6E6" w:themeColor="background2"/>
                    <w:sz w:val="22"/>
                    <w:szCs w:val="22"/>
                  </w:rPr>
                </w:pPr>
                <w:r w:rsidRPr="00D43F58">
                  <w:rPr>
                    <w:rStyle w:val="PlaceholderText"/>
                    <w:color w:val="FFFFFF" w:themeColor="background1"/>
                    <w:sz w:val="22"/>
                    <w:szCs w:val="22"/>
                  </w:rPr>
                  <w:t>Click arrow to enter a date.</w:t>
                </w:r>
              </w:p>
            </w:tc>
          </w:sdtContent>
        </w:sdt>
      </w:tr>
      <w:tr w:rsidR="002259FB" w:rsidRPr="007F6FBF" w:rsidTr="009C7E7B">
        <w:trPr>
          <w:trHeight w:val="360"/>
        </w:trPr>
        <w:tc>
          <w:tcPr>
            <w:tcW w:w="2303" w:type="dxa"/>
            <w:vAlign w:val="bottom"/>
          </w:tcPr>
          <w:p w:rsidR="002259FB" w:rsidRDefault="002259FB" w:rsidP="0079542A"/>
        </w:tc>
        <w:tc>
          <w:tcPr>
            <w:tcW w:w="281" w:type="dxa"/>
            <w:vAlign w:val="bottom"/>
          </w:tcPr>
          <w:p w:rsidR="002259FB" w:rsidRPr="007F6FBF" w:rsidRDefault="002259FB" w:rsidP="0079542A"/>
        </w:tc>
        <w:tc>
          <w:tcPr>
            <w:tcW w:w="5984" w:type="dxa"/>
            <w:gridSpan w:val="5"/>
            <w:vAlign w:val="bottom"/>
          </w:tcPr>
          <w:p w:rsidR="002259FB" w:rsidRPr="007F6FBF" w:rsidRDefault="002259FB" w:rsidP="0079542A"/>
        </w:tc>
      </w:tr>
      <w:tr w:rsidR="00A92BB2" w:rsidRPr="007F6FBF" w:rsidTr="009C7E7B">
        <w:trPr>
          <w:trHeight w:val="360"/>
        </w:trPr>
        <w:tc>
          <w:tcPr>
            <w:tcW w:w="2303" w:type="dxa"/>
            <w:vAlign w:val="bottom"/>
          </w:tcPr>
          <w:p w:rsidR="00A92BB2" w:rsidRDefault="00A92BB2" w:rsidP="0079542A"/>
        </w:tc>
        <w:tc>
          <w:tcPr>
            <w:tcW w:w="281" w:type="dxa"/>
            <w:vAlign w:val="bottom"/>
          </w:tcPr>
          <w:p w:rsidR="00A92BB2" w:rsidRPr="007F6FBF" w:rsidRDefault="00A92BB2" w:rsidP="0079542A"/>
        </w:tc>
        <w:tc>
          <w:tcPr>
            <w:tcW w:w="5984" w:type="dxa"/>
            <w:gridSpan w:val="5"/>
            <w:vAlign w:val="bottom"/>
          </w:tcPr>
          <w:p w:rsidR="00A92BB2" w:rsidRPr="007F6FBF" w:rsidRDefault="00A92BB2" w:rsidP="0079542A"/>
        </w:tc>
      </w:tr>
      <w:tr w:rsidR="00A92BB2" w:rsidRPr="007F6FBF" w:rsidTr="009C7E7B">
        <w:trPr>
          <w:trHeight w:val="360"/>
        </w:trPr>
        <w:tc>
          <w:tcPr>
            <w:tcW w:w="2303" w:type="dxa"/>
            <w:vAlign w:val="bottom"/>
          </w:tcPr>
          <w:p w:rsidR="00A92BB2" w:rsidRDefault="00A92BB2" w:rsidP="0079542A"/>
        </w:tc>
        <w:tc>
          <w:tcPr>
            <w:tcW w:w="281" w:type="dxa"/>
            <w:vAlign w:val="bottom"/>
          </w:tcPr>
          <w:p w:rsidR="00A92BB2" w:rsidRPr="007F6FBF" w:rsidRDefault="00A92BB2" w:rsidP="0079542A"/>
        </w:tc>
        <w:tc>
          <w:tcPr>
            <w:tcW w:w="5984" w:type="dxa"/>
            <w:gridSpan w:val="5"/>
            <w:vAlign w:val="bottom"/>
          </w:tcPr>
          <w:p w:rsidR="00A92BB2" w:rsidRPr="007F6FBF" w:rsidRDefault="00A92BB2" w:rsidP="0079542A"/>
        </w:tc>
      </w:tr>
      <w:tr w:rsidR="002259FB" w:rsidRPr="00DB33D4" w:rsidTr="009C7E7B">
        <w:trPr>
          <w:trHeight w:val="360"/>
        </w:trPr>
        <w:tc>
          <w:tcPr>
            <w:tcW w:w="2303" w:type="dxa"/>
            <w:vAlign w:val="bottom"/>
          </w:tcPr>
          <w:p w:rsidR="002259FB" w:rsidRPr="00DB33D4" w:rsidRDefault="002259FB" w:rsidP="0079542A">
            <w:pPr>
              <w:rPr>
                <w:b/>
                <w:sz w:val="28"/>
              </w:rPr>
            </w:pPr>
            <w:r w:rsidRPr="00DB33D4">
              <w:rPr>
                <w:b/>
                <w:sz w:val="28"/>
              </w:rPr>
              <w:t>Results</w:t>
            </w:r>
          </w:p>
        </w:tc>
        <w:tc>
          <w:tcPr>
            <w:tcW w:w="281" w:type="dxa"/>
            <w:vAlign w:val="bottom"/>
          </w:tcPr>
          <w:p w:rsidR="002259FB" w:rsidRPr="00DB33D4" w:rsidRDefault="002259FB" w:rsidP="0079542A">
            <w:pPr>
              <w:rPr>
                <w:b/>
                <w:sz w:val="28"/>
              </w:rPr>
            </w:pPr>
          </w:p>
        </w:tc>
        <w:tc>
          <w:tcPr>
            <w:tcW w:w="5984" w:type="dxa"/>
            <w:gridSpan w:val="5"/>
            <w:vAlign w:val="bottom"/>
          </w:tcPr>
          <w:p w:rsidR="002259FB" w:rsidRPr="00DB33D4" w:rsidRDefault="002259FB" w:rsidP="0079542A">
            <w:pPr>
              <w:rPr>
                <w:b/>
                <w:sz w:val="28"/>
              </w:rPr>
            </w:pPr>
          </w:p>
        </w:tc>
      </w:tr>
      <w:tr w:rsidR="002259FB" w:rsidRPr="00EC247B" w:rsidTr="00EC247B">
        <w:trPr>
          <w:trHeight w:val="144"/>
        </w:trPr>
        <w:tc>
          <w:tcPr>
            <w:tcW w:w="2303" w:type="dxa"/>
            <w:vAlign w:val="bottom"/>
          </w:tcPr>
          <w:p w:rsidR="002259FB" w:rsidRPr="00EC247B" w:rsidRDefault="002259FB" w:rsidP="008D0C7C">
            <w:pPr>
              <w:rPr>
                <w:sz w:val="12"/>
              </w:rPr>
            </w:pPr>
          </w:p>
        </w:tc>
        <w:tc>
          <w:tcPr>
            <w:tcW w:w="281" w:type="dxa"/>
            <w:vAlign w:val="bottom"/>
          </w:tcPr>
          <w:p w:rsidR="002259FB" w:rsidRPr="00EC247B" w:rsidRDefault="002259FB" w:rsidP="008D0C7C">
            <w:pPr>
              <w:rPr>
                <w:sz w:val="12"/>
              </w:rPr>
            </w:pPr>
          </w:p>
        </w:tc>
        <w:tc>
          <w:tcPr>
            <w:tcW w:w="5984" w:type="dxa"/>
            <w:gridSpan w:val="5"/>
            <w:vAlign w:val="bottom"/>
          </w:tcPr>
          <w:p w:rsidR="002259FB" w:rsidRPr="00EC247B" w:rsidRDefault="002259FB" w:rsidP="008D0C7C">
            <w:pPr>
              <w:rPr>
                <w:sz w:val="12"/>
              </w:rPr>
            </w:pPr>
          </w:p>
        </w:tc>
      </w:tr>
      <w:tr w:rsidR="00707DC5" w:rsidRPr="00A92BB2" w:rsidTr="00D43F58">
        <w:trPr>
          <w:trHeight w:val="360"/>
        </w:trPr>
        <w:tc>
          <w:tcPr>
            <w:tcW w:w="2303" w:type="dxa"/>
            <w:vAlign w:val="bottom"/>
          </w:tcPr>
          <w:p w:rsidR="00707DC5" w:rsidRPr="00A92BB2" w:rsidRDefault="00707DC5" w:rsidP="00B73B61">
            <w:pPr>
              <w:ind w:left="288"/>
            </w:pPr>
            <w:r w:rsidRPr="00A92BB2">
              <w:t>Microscopy</w:t>
            </w:r>
          </w:p>
        </w:tc>
        <w:tc>
          <w:tcPr>
            <w:tcW w:w="281" w:type="dxa"/>
            <w:vAlign w:val="bottom"/>
          </w:tcPr>
          <w:p w:rsidR="00707DC5" w:rsidRPr="00A92BB2" w:rsidRDefault="00707DC5" w:rsidP="008D0C7C">
            <w:r w:rsidRPr="00A92BB2">
              <w:t>:</w:t>
            </w:r>
          </w:p>
        </w:tc>
        <w:tc>
          <w:tcPr>
            <w:tcW w:w="1934" w:type="dxa"/>
            <w:vAlign w:val="bottom"/>
          </w:tcPr>
          <w:sdt>
            <w:sdtPr>
              <w:rPr>
                <w:b/>
                <w:color w:val="E7E6E6" w:themeColor="background2"/>
              </w:rPr>
              <w:id w:val="-518232671"/>
              <w:placeholder>
                <w:docPart w:val="895FEEBE686E432B876F6F27CAE3443C"/>
              </w:placeholder>
              <w:showingPlcHdr/>
              <w:comboBox>
                <w:listItem w:displayText="Negative" w:value="Negative"/>
                <w:listItem w:displayText="Positive" w:value="Positive"/>
              </w:comboBox>
            </w:sdtPr>
            <w:sdtEndPr/>
            <w:sdtContent>
              <w:p w:rsidR="00707DC5" w:rsidRPr="00474F52" w:rsidRDefault="00707DC5" w:rsidP="00DB33D4">
                <w:pPr>
                  <w:rPr>
                    <w:b/>
                    <w:color w:val="E7E6E6" w:themeColor="background2"/>
                  </w:rPr>
                </w:pPr>
                <w:r w:rsidRPr="00D43F58">
                  <w:rPr>
                    <w:rStyle w:val="PlaceholderText"/>
                    <w:color w:val="FFFFFF" w:themeColor="background1"/>
                  </w:rPr>
                  <w:t>(Select from list)</w:t>
                </w:r>
              </w:p>
            </w:sdtContent>
          </w:sdt>
        </w:tc>
        <w:tc>
          <w:tcPr>
            <w:tcW w:w="270" w:type="dxa"/>
            <w:vAlign w:val="bottom"/>
          </w:tcPr>
          <w:p w:rsidR="00707DC5" w:rsidRPr="00A92BB2" w:rsidRDefault="00707DC5" w:rsidP="008D0C7C"/>
        </w:tc>
        <w:tc>
          <w:tcPr>
            <w:tcW w:w="1350" w:type="dxa"/>
            <w:vAlign w:val="bottom"/>
          </w:tcPr>
          <w:p w:rsidR="00707DC5" w:rsidRPr="00A92BB2" w:rsidRDefault="00707DC5" w:rsidP="00B73B61">
            <w:pPr>
              <w:jc w:val="right"/>
            </w:pPr>
            <w:r w:rsidRPr="00A92BB2">
              <w:t>Species</w:t>
            </w:r>
          </w:p>
        </w:tc>
        <w:tc>
          <w:tcPr>
            <w:tcW w:w="270" w:type="dxa"/>
            <w:vAlign w:val="bottom"/>
          </w:tcPr>
          <w:p w:rsidR="00707DC5" w:rsidRPr="00A92BB2" w:rsidRDefault="00707DC5" w:rsidP="00DB33D4">
            <w:r w:rsidRPr="00A92BB2">
              <w:t>:</w:t>
            </w:r>
          </w:p>
        </w:tc>
        <w:tc>
          <w:tcPr>
            <w:tcW w:w="2160" w:type="dxa"/>
            <w:tcBorders>
              <w:left w:val="nil"/>
            </w:tcBorders>
            <w:shd w:val="clear" w:color="auto" w:fill="auto"/>
            <w:vAlign w:val="bottom"/>
          </w:tcPr>
          <w:sdt>
            <w:sdtPr>
              <w:rPr>
                <w:b/>
                <w:color w:val="FFFFFF" w:themeColor="background1"/>
              </w:rPr>
              <w:id w:val="-2085598322"/>
              <w:placeholder>
                <w:docPart w:val="FB78D489F9634EDDA5E6FDB6C886EB71"/>
              </w:placeholder>
              <w:showingPlcHdr/>
              <w:comboBox>
                <w:listItem w:displayText="-" w:value="-"/>
                <w:listItem w:displayText="Pv" w:value="Pv"/>
                <w:listItem w:displayText="Pf" w:value="Pf"/>
                <w:listItem w:displayText="Mixed" w:value="Mixed"/>
                <w:listItem w:displayText="Po" w:value="Po"/>
                <w:listItem w:displayText="Pm" w:value="Pm"/>
              </w:comboBox>
            </w:sdtPr>
            <w:sdtEndPr/>
            <w:sdtContent>
              <w:p w:rsidR="00707DC5" w:rsidRPr="00D43F58" w:rsidRDefault="00707DC5" w:rsidP="002259FB">
                <w:pPr>
                  <w:rPr>
                    <w:b/>
                    <w:color w:val="FFFFFF" w:themeColor="background1"/>
                  </w:rPr>
                </w:pPr>
                <w:r w:rsidRPr="00D43F58">
                  <w:rPr>
                    <w:rStyle w:val="PlaceholderText"/>
                    <w:b/>
                    <w:color w:val="FFFFFF" w:themeColor="background1"/>
                  </w:rPr>
                  <w:t>-</w:t>
                </w:r>
              </w:p>
            </w:sdtContent>
          </w:sdt>
        </w:tc>
      </w:tr>
      <w:tr w:rsidR="00A92BB2" w:rsidRPr="00A92BB2" w:rsidTr="00A92BB2">
        <w:trPr>
          <w:trHeight w:val="360"/>
        </w:trPr>
        <w:tc>
          <w:tcPr>
            <w:tcW w:w="2303" w:type="dxa"/>
            <w:vAlign w:val="bottom"/>
          </w:tcPr>
          <w:p w:rsidR="00A92BB2" w:rsidRPr="00A92BB2" w:rsidRDefault="00A92BB2" w:rsidP="00B73B61">
            <w:pPr>
              <w:ind w:left="288"/>
            </w:pPr>
          </w:p>
        </w:tc>
        <w:tc>
          <w:tcPr>
            <w:tcW w:w="281" w:type="dxa"/>
            <w:vAlign w:val="bottom"/>
          </w:tcPr>
          <w:p w:rsidR="00A92BB2" w:rsidRPr="00A92BB2" w:rsidRDefault="00A92BB2" w:rsidP="008D0C7C"/>
        </w:tc>
        <w:tc>
          <w:tcPr>
            <w:tcW w:w="1934" w:type="dxa"/>
            <w:vAlign w:val="bottom"/>
          </w:tcPr>
          <w:p w:rsidR="00A92BB2" w:rsidRPr="00474F52" w:rsidRDefault="00A92BB2" w:rsidP="00DB33D4">
            <w:pPr>
              <w:rPr>
                <w:b/>
                <w:color w:val="E7E6E6" w:themeColor="background2"/>
              </w:rPr>
            </w:pPr>
          </w:p>
        </w:tc>
        <w:tc>
          <w:tcPr>
            <w:tcW w:w="270" w:type="dxa"/>
            <w:vAlign w:val="bottom"/>
          </w:tcPr>
          <w:p w:rsidR="00A92BB2" w:rsidRPr="00A92BB2" w:rsidRDefault="00A92BB2" w:rsidP="008D0C7C"/>
        </w:tc>
        <w:tc>
          <w:tcPr>
            <w:tcW w:w="1350" w:type="dxa"/>
            <w:vAlign w:val="bottom"/>
          </w:tcPr>
          <w:p w:rsidR="00A92BB2" w:rsidRPr="00A92BB2" w:rsidRDefault="00A92BB2" w:rsidP="00652373">
            <w:pPr>
              <w:jc w:val="right"/>
            </w:pPr>
            <w:r w:rsidRPr="00A92BB2">
              <w:t>Stages</w:t>
            </w:r>
          </w:p>
        </w:tc>
        <w:tc>
          <w:tcPr>
            <w:tcW w:w="270" w:type="dxa"/>
            <w:vAlign w:val="bottom"/>
          </w:tcPr>
          <w:p w:rsidR="00A92BB2" w:rsidRPr="00A92BB2" w:rsidRDefault="00A92BB2" w:rsidP="00120BC7">
            <w:r w:rsidRPr="00A92BB2">
              <w:t>:</w:t>
            </w:r>
          </w:p>
        </w:tc>
        <w:tc>
          <w:tcPr>
            <w:tcW w:w="2160" w:type="dxa"/>
            <w:tcBorders>
              <w:left w:val="nil"/>
            </w:tcBorders>
            <w:vAlign w:val="bottom"/>
          </w:tcPr>
          <w:p w:rsidR="00A92BB2" w:rsidRPr="00A92BB2" w:rsidRDefault="00A92BB2" w:rsidP="002259FB">
            <w:pPr>
              <w:rPr>
                <w:b/>
              </w:rPr>
            </w:pPr>
          </w:p>
        </w:tc>
      </w:tr>
      <w:tr w:rsidR="00A92BB2" w:rsidRPr="00A92BB2" w:rsidTr="00A92BB2">
        <w:trPr>
          <w:trHeight w:val="360"/>
        </w:trPr>
        <w:tc>
          <w:tcPr>
            <w:tcW w:w="2303" w:type="dxa"/>
            <w:vAlign w:val="bottom"/>
          </w:tcPr>
          <w:p w:rsidR="00A92BB2" w:rsidRPr="00A92BB2" w:rsidRDefault="00A92BB2" w:rsidP="00B73B61">
            <w:pPr>
              <w:ind w:left="288"/>
            </w:pPr>
          </w:p>
        </w:tc>
        <w:tc>
          <w:tcPr>
            <w:tcW w:w="281" w:type="dxa"/>
            <w:vAlign w:val="bottom"/>
          </w:tcPr>
          <w:p w:rsidR="00A92BB2" w:rsidRPr="00A92BB2" w:rsidRDefault="00A92BB2" w:rsidP="008D0C7C"/>
        </w:tc>
        <w:tc>
          <w:tcPr>
            <w:tcW w:w="1934" w:type="dxa"/>
            <w:vAlign w:val="bottom"/>
          </w:tcPr>
          <w:p w:rsidR="00A92BB2" w:rsidRPr="00A92BB2" w:rsidRDefault="00A92BB2" w:rsidP="00A92BB2">
            <w:pPr>
              <w:jc w:val="right"/>
            </w:pPr>
          </w:p>
        </w:tc>
        <w:tc>
          <w:tcPr>
            <w:tcW w:w="270" w:type="dxa"/>
            <w:vAlign w:val="bottom"/>
          </w:tcPr>
          <w:p w:rsidR="00A92BB2" w:rsidRPr="00A92BB2" w:rsidRDefault="00A92BB2" w:rsidP="00A92BB2">
            <w:pPr>
              <w:jc w:val="right"/>
            </w:pPr>
          </w:p>
        </w:tc>
        <w:tc>
          <w:tcPr>
            <w:tcW w:w="1350" w:type="dxa"/>
            <w:vAlign w:val="bottom"/>
          </w:tcPr>
          <w:p w:rsidR="00A92BB2" w:rsidRPr="00A92BB2" w:rsidRDefault="00A92BB2" w:rsidP="00A92BB2">
            <w:pPr>
              <w:jc w:val="right"/>
            </w:pPr>
            <w:r w:rsidRPr="00A92BB2">
              <w:t>Density</w:t>
            </w:r>
          </w:p>
        </w:tc>
        <w:tc>
          <w:tcPr>
            <w:tcW w:w="270" w:type="dxa"/>
            <w:vAlign w:val="bottom"/>
          </w:tcPr>
          <w:p w:rsidR="00A92BB2" w:rsidRPr="00A92BB2" w:rsidRDefault="00A92BB2" w:rsidP="00120BC7">
            <w:r w:rsidRPr="00A92BB2">
              <w:t>:</w:t>
            </w:r>
          </w:p>
        </w:tc>
        <w:tc>
          <w:tcPr>
            <w:tcW w:w="2160" w:type="dxa"/>
            <w:tcBorders>
              <w:left w:val="nil"/>
            </w:tcBorders>
            <w:vAlign w:val="bottom"/>
          </w:tcPr>
          <w:p w:rsidR="00A92BB2" w:rsidRPr="00A92BB2" w:rsidRDefault="00A92BB2" w:rsidP="008D0C7C"/>
        </w:tc>
      </w:tr>
      <w:tr w:rsidR="00A92BB2" w:rsidRPr="00EC247B" w:rsidTr="00707DC5">
        <w:trPr>
          <w:trHeight w:val="144"/>
        </w:trPr>
        <w:tc>
          <w:tcPr>
            <w:tcW w:w="2303" w:type="dxa"/>
            <w:vAlign w:val="bottom"/>
          </w:tcPr>
          <w:p w:rsidR="00A92BB2" w:rsidRPr="00EC247B" w:rsidRDefault="00A92BB2" w:rsidP="00B73B61">
            <w:pPr>
              <w:ind w:left="288"/>
              <w:rPr>
                <w:sz w:val="12"/>
              </w:rPr>
            </w:pPr>
          </w:p>
        </w:tc>
        <w:tc>
          <w:tcPr>
            <w:tcW w:w="281" w:type="dxa"/>
            <w:vAlign w:val="bottom"/>
          </w:tcPr>
          <w:p w:rsidR="00A92BB2" w:rsidRPr="00EC247B" w:rsidRDefault="00A92BB2" w:rsidP="008D0C7C">
            <w:pPr>
              <w:rPr>
                <w:sz w:val="12"/>
              </w:rPr>
            </w:pPr>
          </w:p>
        </w:tc>
        <w:tc>
          <w:tcPr>
            <w:tcW w:w="1934" w:type="dxa"/>
            <w:vAlign w:val="bottom"/>
          </w:tcPr>
          <w:p w:rsidR="00A92BB2" w:rsidRPr="00EC247B" w:rsidRDefault="00A92BB2" w:rsidP="008D0C7C">
            <w:pPr>
              <w:rPr>
                <w:b/>
                <w:sz w:val="12"/>
              </w:rPr>
            </w:pPr>
          </w:p>
        </w:tc>
        <w:tc>
          <w:tcPr>
            <w:tcW w:w="270" w:type="dxa"/>
            <w:vAlign w:val="bottom"/>
          </w:tcPr>
          <w:p w:rsidR="00A92BB2" w:rsidRPr="00EC247B" w:rsidRDefault="00A92BB2" w:rsidP="008D0C7C">
            <w:pPr>
              <w:rPr>
                <w:sz w:val="12"/>
              </w:rPr>
            </w:pPr>
          </w:p>
        </w:tc>
        <w:tc>
          <w:tcPr>
            <w:tcW w:w="1350" w:type="dxa"/>
            <w:vAlign w:val="bottom"/>
          </w:tcPr>
          <w:p w:rsidR="00A92BB2" w:rsidRPr="00EC247B" w:rsidRDefault="00A92BB2" w:rsidP="00B73B61">
            <w:pPr>
              <w:jc w:val="right"/>
              <w:rPr>
                <w:sz w:val="12"/>
              </w:rPr>
            </w:pPr>
          </w:p>
        </w:tc>
        <w:tc>
          <w:tcPr>
            <w:tcW w:w="270" w:type="dxa"/>
            <w:vAlign w:val="bottom"/>
          </w:tcPr>
          <w:p w:rsidR="00A92BB2" w:rsidRPr="00EC247B" w:rsidRDefault="00A92BB2" w:rsidP="008D0C7C">
            <w:pPr>
              <w:rPr>
                <w:sz w:val="12"/>
              </w:rPr>
            </w:pPr>
          </w:p>
        </w:tc>
        <w:tc>
          <w:tcPr>
            <w:tcW w:w="2160" w:type="dxa"/>
            <w:tcBorders>
              <w:left w:val="nil"/>
            </w:tcBorders>
            <w:vAlign w:val="bottom"/>
          </w:tcPr>
          <w:p w:rsidR="00A92BB2" w:rsidRPr="00EC247B" w:rsidRDefault="00A92BB2" w:rsidP="008D0C7C">
            <w:pPr>
              <w:rPr>
                <w:b/>
                <w:sz w:val="12"/>
              </w:rPr>
            </w:pPr>
          </w:p>
        </w:tc>
      </w:tr>
      <w:tr w:rsidR="00A92BB2" w:rsidRPr="007F6FBF" w:rsidTr="00707DC5">
        <w:trPr>
          <w:trHeight w:val="360"/>
        </w:trPr>
        <w:tc>
          <w:tcPr>
            <w:tcW w:w="2303" w:type="dxa"/>
            <w:vAlign w:val="bottom"/>
          </w:tcPr>
          <w:p w:rsidR="00A92BB2" w:rsidRPr="007F6FBF" w:rsidRDefault="00A92BB2" w:rsidP="00B73B61">
            <w:pPr>
              <w:ind w:left="288"/>
            </w:pPr>
            <w:r w:rsidRPr="007F6FBF">
              <w:t>RDT</w:t>
            </w:r>
          </w:p>
        </w:tc>
        <w:tc>
          <w:tcPr>
            <w:tcW w:w="281" w:type="dxa"/>
            <w:vAlign w:val="bottom"/>
          </w:tcPr>
          <w:p w:rsidR="00A92BB2" w:rsidRDefault="00A92BB2" w:rsidP="008D0C7C">
            <w:r>
              <w:t>:</w:t>
            </w:r>
          </w:p>
        </w:tc>
        <w:tc>
          <w:tcPr>
            <w:tcW w:w="1934" w:type="dxa"/>
            <w:vAlign w:val="bottom"/>
          </w:tcPr>
          <w:sdt>
            <w:sdtPr>
              <w:rPr>
                <w:b/>
              </w:rPr>
              <w:id w:val="-1764133568"/>
              <w:placeholder>
                <w:docPart w:val="6143FAB2A6CE43F4AD829954B133FDCD"/>
              </w:placeholder>
              <w:showingPlcHdr/>
              <w:comboBox>
                <w:listItem w:displayText="Negative" w:value="Negative"/>
                <w:listItem w:displayText="Positive" w:value="Positive"/>
              </w:comboBox>
            </w:sdtPr>
            <w:sdtEndPr/>
            <w:sdtContent>
              <w:p w:rsidR="00A92BB2" w:rsidRPr="00D43F58" w:rsidRDefault="00A92BB2" w:rsidP="002259FB">
                <w:pPr>
                  <w:rPr>
                    <w:b/>
                    <w:color w:val="FFFFFF" w:themeColor="background1"/>
                  </w:rPr>
                </w:pPr>
                <w:r w:rsidRPr="00D43F58">
                  <w:rPr>
                    <w:rStyle w:val="PlaceholderText"/>
                    <w:color w:val="FFFFFF" w:themeColor="background1"/>
                  </w:rPr>
                  <w:t>(Select from list)</w:t>
                </w:r>
              </w:p>
            </w:sdtContent>
          </w:sdt>
        </w:tc>
        <w:tc>
          <w:tcPr>
            <w:tcW w:w="270" w:type="dxa"/>
            <w:vAlign w:val="bottom"/>
          </w:tcPr>
          <w:p w:rsidR="00A92BB2" w:rsidRPr="007F6FBF" w:rsidRDefault="00A92BB2" w:rsidP="008D0C7C"/>
        </w:tc>
        <w:tc>
          <w:tcPr>
            <w:tcW w:w="1350" w:type="dxa"/>
            <w:vAlign w:val="bottom"/>
          </w:tcPr>
          <w:p w:rsidR="00A92BB2" w:rsidRPr="007F6FBF" w:rsidRDefault="00A92BB2" w:rsidP="00B73B61">
            <w:pPr>
              <w:jc w:val="right"/>
            </w:pPr>
            <w:r>
              <w:t>Species</w:t>
            </w:r>
          </w:p>
        </w:tc>
        <w:tc>
          <w:tcPr>
            <w:tcW w:w="270" w:type="dxa"/>
            <w:vAlign w:val="bottom"/>
          </w:tcPr>
          <w:p w:rsidR="00A92BB2" w:rsidRPr="007F6FBF" w:rsidRDefault="00A92BB2" w:rsidP="008D0C7C">
            <w:r>
              <w:t>:</w:t>
            </w:r>
          </w:p>
        </w:tc>
        <w:tc>
          <w:tcPr>
            <w:tcW w:w="2160" w:type="dxa"/>
            <w:tcBorders>
              <w:left w:val="nil"/>
            </w:tcBorders>
            <w:vAlign w:val="bottom"/>
          </w:tcPr>
          <w:sdt>
            <w:sdtPr>
              <w:rPr>
                <w:b/>
              </w:rPr>
              <w:id w:val="668293567"/>
              <w:placeholder>
                <w:docPart w:val="860B5A5BB1644FE891DE33706A38A43E"/>
              </w:placeholder>
              <w:showingPlcHdr/>
              <w:comboBox>
                <w:listItem w:displayText="-" w:value="-"/>
                <w:listItem w:displayText="Pf" w:value="Pf"/>
                <w:listItem w:displayText="Pf or Mixed" w:value="Pf or Mixed"/>
                <w:listItem w:displayText="Non Pf" w:value="Non Pf"/>
              </w:comboBox>
            </w:sdtPr>
            <w:sdtEndPr/>
            <w:sdtContent>
              <w:p w:rsidR="00A92BB2" w:rsidRPr="00EC247B" w:rsidRDefault="00A92BB2" w:rsidP="008D0C7C">
                <w:pPr>
                  <w:rPr>
                    <w:b/>
                  </w:rPr>
                </w:pPr>
                <w:r w:rsidRPr="00D43F58">
                  <w:rPr>
                    <w:rStyle w:val="PlaceholderText"/>
                    <w:b/>
                    <w:color w:val="FFFFFF" w:themeColor="background1"/>
                  </w:rPr>
                  <w:t>-</w:t>
                </w:r>
              </w:p>
            </w:sdtContent>
          </w:sdt>
        </w:tc>
      </w:tr>
      <w:tr w:rsidR="00A92BB2" w:rsidRPr="00EC247B" w:rsidTr="00707DC5">
        <w:trPr>
          <w:trHeight w:val="144"/>
        </w:trPr>
        <w:tc>
          <w:tcPr>
            <w:tcW w:w="2303" w:type="dxa"/>
            <w:vAlign w:val="bottom"/>
          </w:tcPr>
          <w:p w:rsidR="00A92BB2" w:rsidRPr="00EC247B" w:rsidRDefault="00A92BB2" w:rsidP="00B73B61">
            <w:pPr>
              <w:ind w:left="288"/>
              <w:rPr>
                <w:sz w:val="12"/>
              </w:rPr>
            </w:pPr>
          </w:p>
        </w:tc>
        <w:tc>
          <w:tcPr>
            <w:tcW w:w="281" w:type="dxa"/>
            <w:vAlign w:val="bottom"/>
          </w:tcPr>
          <w:p w:rsidR="00A92BB2" w:rsidRPr="00EC247B" w:rsidRDefault="00A92BB2" w:rsidP="008D0C7C">
            <w:pPr>
              <w:rPr>
                <w:sz w:val="12"/>
              </w:rPr>
            </w:pPr>
          </w:p>
        </w:tc>
        <w:tc>
          <w:tcPr>
            <w:tcW w:w="1934" w:type="dxa"/>
            <w:vAlign w:val="bottom"/>
          </w:tcPr>
          <w:p w:rsidR="00A92BB2" w:rsidRPr="00EC247B" w:rsidRDefault="00A92BB2" w:rsidP="008D0C7C">
            <w:pPr>
              <w:rPr>
                <w:b/>
                <w:sz w:val="12"/>
              </w:rPr>
            </w:pPr>
          </w:p>
        </w:tc>
        <w:tc>
          <w:tcPr>
            <w:tcW w:w="270" w:type="dxa"/>
            <w:vAlign w:val="bottom"/>
          </w:tcPr>
          <w:p w:rsidR="00A92BB2" w:rsidRPr="00EC247B" w:rsidRDefault="00A92BB2" w:rsidP="008D0C7C">
            <w:pPr>
              <w:rPr>
                <w:sz w:val="12"/>
              </w:rPr>
            </w:pPr>
          </w:p>
        </w:tc>
        <w:tc>
          <w:tcPr>
            <w:tcW w:w="1350" w:type="dxa"/>
            <w:vAlign w:val="bottom"/>
          </w:tcPr>
          <w:p w:rsidR="00A92BB2" w:rsidRPr="00EC247B" w:rsidRDefault="00A92BB2" w:rsidP="00B73B61">
            <w:pPr>
              <w:jc w:val="right"/>
              <w:rPr>
                <w:sz w:val="12"/>
              </w:rPr>
            </w:pPr>
          </w:p>
        </w:tc>
        <w:tc>
          <w:tcPr>
            <w:tcW w:w="270" w:type="dxa"/>
            <w:vAlign w:val="bottom"/>
          </w:tcPr>
          <w:p w:rsidR="00A92BB2" w:rsidRPr="00EC247B" w:rsidRDefault="00A92BB2" w:rsidP="008D0C7C">
            <w:pPr>
              <w:rPr>
                <w:sz w:val="12"/>
              </w:rPr>
            </w:pPr>
          </w:p>
        </w:tc>
        <w:tc>
          <w:tcPr>
            <w:tcW w:w="2160" w:type="dxa"/>
            <w:tcBorders>
              <w:left w:val="nil"/>
            </w:tcBorders>
            <w:vAlign w:val="bottom"/>
          </w:tcPr>
          <w:p w:rsidR="00A92BB2" w:rsidRPr="00EC247B" w:rsidRDefault="00A92BB2" w:rsidP="008D0C7C">
            <w:pPr>
              <w:rPr>
                <w:b/>
                <w:sz w:val="12"/>
              </w:rPr>
            </w:pPr>
          </w:p>
        </w:tc>
      </w:tr>
      <w:tr w:rsidR="00A92BB2" w:rsidRPr="007F6FBF" w:rsidTr="00707DC5">
        <w:trPr>
          <w:trHeight w:val="360"/>
        </w:trPr>
        <w:tc>
          <w:tcPr>
            <w:tcW w:w="2303" w:type="dxa"/>
            <w:vAlign w:val="bottom"/>
          </w:tcPr>
          <w:p w:rsidR="00A92BB2" w:rsidRPr="007F6FBF" w:rsidRDefault="00A92BB2" w:rsidP="00B73B61">
            <w:pPr>
              <w:ind w:left="288"/>
            </w:pPr>
          </w:p>
        </w:tc>
        <w:tc>
          <w:tcPr>
            <w:tcW w:w="281" w:type="dxa"/>
            <w:vAlign w:val="bottom"/>
          </w:tcPr>
          <w:p w:rsidR="00A92BB2" w:rsidRDefault="00A92BB2" w:rsidP="008D0C7C"/>
        </w:tc>
        <w:tc>
          <w:tcPr>
            <w:tcW w:w="1934" w:type="dxa"/>
            <w:vAlign w:val="bottom"/>
          </w:tcPr>
          <w:p w:rsidR="00A92BB2" w:rsidRPr="00EC247B" w:rsidRDefault="00A92BB2" w:rsidP="008D0C7C">
            <w:pPr>
              <w:rPr>
                <w:b/>
              </w:rPr>
            </w:pPr>
          </w:p>
        </w:tc>
        <w:tc>
          <w:tcPr>
            <w:tcW w:w="270" w:type="dxa"/>
            <w:vAlign w:val="bottom"/>
          </w:tcPr>
          <w:p w:rsidR="00A92BB2" w:rsidRPr="007F6FBF" w:rsidRDefault="00A92BB2" w:rsidP="008D0C7C"/>
        </w:tc>
        <w:tc>
          <w:tcPr>
            <w:tcW w:w="1350" w:type="dxa"/>
            <w:vAlign w:val="bottom"/>
          </w:tcPr>
          <w:p w:rsidR="00A92BB2" w:rsidRPr="007F6FBF" w:rsidRDefault="00A92BB2" w:rsidP="00B73B61">
            <w:pPr>
              <w:jc w:val="right"/>
            </w:pPr>
          </w:p>
        </w:tc>
        <w:tc>
          <w:tcPr>
            <w:tcW w:w="270" w:type="dxa"/>
            <w:vAlign w:val="bottom"/>
          </w:tcPr>
          <w:p w:rsidR="00A92BB2" w:rsidRPr="007F6FBF" w:rsidRDefault="00A92BB2" w:rsidP="008D0C7C"/>
        </w:tc>
        <w:tc>
          <w:tcPr>
            <w:tcW w:w="2160" w:type="dxa"/>
            <w:tcBorders>
              <w:left w:val="nil"/>
            </w:tcBorders>
            <w:vAlign w:val="bottom"/>
          </w:tcPr>
          <w:p w:rsidR="00A92BB2" w:rsidRPr="00EC247B" w:rsidRDefault="00A92BB2" w:rsidP="008D0C7C">
            <w:pPr>
              <w:rPr>
                <w:b/>
              </w:rPr>
            </w:pPr>
          </w:p>
        </w:tc>
      </w:tr>
      <w:tr w:rsidR="00A92BB2" w:rsidRPr="002259FB" w:rsidTr="00D43F58">
        <w:trPr>
          <w:trHeight w:val="360"/>
        </w:trPr>
        <w:tc>
          <w:tcPr>
            <w:tcW w:w="2303" w:type="dxa"/>
            <w:vAlign w:val="bottom"/>
          </w:tcPr>
          <w:p w:rsidR="00A92BB2" w:rsidRPr="002259FB" w:rsidRDefault="00A92BB2" w:rsidP="00B73B61">
            <w:pPr>
              <w:ind w:left="288"/>
            </w:pPr>
            <w:r w:rsidRPr="002259FB">
              <w:t>PCR</w:t>
            </w:r>
          </w:p>
        </w:tc>
        <w:tc>
          <w:tcPr>
            <w:tcW w:w="281" w:type="dxa"/>
            <w:vAlign w:val="bottom"/>
          </w:tcPr>
          <w:p w:rsidR="00A92BB2" w:rsidRPr="002259FB" w:rsidRDefault="00A92BB2" w:rsidP="008D0C7C">
            <w:r w:rsidRPr="002259FB">
              <w:t>:</w:t>
            </w:r>
          </w:p>
        </w:tc>
        <w:tc>
          <w:tcPr>
            <w:tcW w:w="1934" w:type="dxa"/>
            <w:vAlign w:val="bottom"/>
          </w:tcPr>
          <w:sdt>
            <w:sdtPr>
              <w:id w:val="-1855025116"/>
              <w:placeholder>
                <w:docPart w:val="248E5190A93240D98A830533BB6EDE87"/>
              </w:placeholder>
              <w:showingPlcHdr/>
              <w:comboBox>
                <w:listItem w:displayText="Not done" w:value="Not done"/>
                <w:listItem w:displayText="Negative" w:value="Negative"/>
                <w:listItem w:displayText="Positive" w:value="Positive"/>
              </w:comboBox>
            </w:sdtPr>
            <w:sdtEndPr/>
            <w:sdtContent>
              <w:p w:rsidR="00A92BB2" w:rsidRPr="002259FB" w:rsidRDefault="00A92BB2" w:rsidP="002259FB">
                <w:r w:rsidRPr="00D43F58">
                  <w:rPr>
                    <w:rStyle w:val="PlaceholderText"/>
                    <w:color w:val="FFFFFF" w:themeColor="background1"/>
                  </w:rPr>
                  <w:t>(Select from list)</w:t>
                </w:r>
              </w:p>
            </w:sdtContent>
          </w:sdt>
        </w:tc>
        <w:tc>
          <w:tcPr>
            <w:tcW w:w="270" w:type="dxa"/>
            <w:vAlign w:val="bottom"/>
          </w:tcPr>
          <w:p w:rsidR="00A92BB2" w:rsidRPr="002259FB" w:rsidRDefault="00A92BB2" w:rsidP="008D0C7C"/>
        </w:tc>
        <w:tc>
          <w:tcPr>
            <w:tcW w:w="1350" w:type="dxa"/>
            <w:vAlign w:val="bottom"/>
          </w:tcPr>
          <w:p w:rsidR="00A92BB2" w:rsidRPr="002259FB" w:rsidRDefault="00A92BB2" w:rsidP="00A92BB2">
            <w:pPr>
              <w:jc w:val="right"/>
            </w:pPr>
            <w:r w:rsidRPr="00474F52">
              <w:rPr>
                <w:rStyle w:val="PlaceholderText"/>
                <w:color w:val="E7E6E6" w:themeColor="background2"/>
              </w:rPr>
              <w:t>(</w:t>
            </w:r>
            <w:r w:rsidRPr="00474F52">
              <w:rPr>
                <w:rStyle w:val="PlaceholderText"/>
                <w:color w:val="auto"/>
              </w:rPr>
              <w:t>Species</w:t>
            </w:r>
            <w:r w:rsidRPr="00474F52">
              <w:rPr>
                <w:rStyle w:val="PlaceholderText"/>
                <w:color w:val="E7E6E6" w:themeColor="background2"/>
              </w:rPr>
              <w:t>)</w:t>
            </w:r>
          </w:p>
        </w:tc>
        <w:tc>
          <w:tcPr>
            <w:tcW w:w="270" w:type="dxa"/>
            <w:vAlign w:val="bottom"/>
          </w:tcPr>
          <w:p w:rsidR="00A92BB2" w:rsidRPr="002259FB" w:rsidRDefault="00A92BB2" w:rsidP="008D0C7C">
            <w:r w:rsidRPr="002259FB">
              <w:t>:</w:t>
            </w:r>
          </w:p>
        </w:tc>
        <w:tc>
          <w:tcPr>
            <w:tcW w:w="2160" w:type="dxa"/>
            <w:tcBorders>
              <w:left w:val="nil"/>
            </w:tcBorders>
            <w:shd w:val="clear" w:color="auto" w:fill="auto"/>
            <w:vAlign w:val="bottom"/>
          </w:tcPr>
          <w:sdt>
            <w:sdtPr>
              <w:rPr>
                <w:b/>
                <w:color w:val="FFFFFF" w:themeColor="background1"/>
              </w:rPr>
              <w:id w:val="569693452"/>
              <w:placeholder>
                <w:docPart w:val="8FEABDED0C3E4755B05E81F9B05C43E0"/>
              </w:placeholder>
              <w:showingPlcHdr/>
              <w:comboBox>
                <w:listItem w:displayText="-" w:value="-"/>
                <w:listItem w:displayText="Pv" w:value="Pv"/>
                <w:listItem w:displayText="Pf" w:value="Pf"/>
                <w:listItem w:displayText="Mixed" w:value="Mixed"/>
                <w:listItem w:displayText="Po" w:value="Po"/>
                <w:listItem w:displayText="Pm" w:value="Pm"/>
              </w:comboBox>
            </w:sdtPr>
            <w:sdtEndPr/>
            <w:sdtContent>
              <w:p w:rsidR="00A92BB2" w:rsidRPr="00D43F58" w:rsidRDefault="00A92BB2" w:rsidP="008D0C7C">
                <w:pPr>
                  <w:rPr>
                    <w:b/>
                    <w:color w:val="FFFFFF" w:themeColor="background1"/>
                  </w:rPr>
                </w:pPr>
                <w:r w:rsidRPr="00D43F58">
                  <w:rPr>
                    <w:rStyle w:val="PlaceholderText"/>
                    <w:b/>
                    <w:color w:val="FFFFFF" w:themeColor="background1"/>
                  </w:rPr>
                  <w:t>-</w:t>
                </w:r>
              </w:p>
            </w:sdtContent>
          </w:sdt>
        </w:tc>
      </w:tr>
      <w:tr w:rsidR="00A92BB2" w:rsidRPr="007F6FBF" w:rsidTr="00DB33D4">
        <w:trPr>
          <w:trHeight w:val="360"/>
        </w:trPr>
        <w:tc>
          <w:tcPr>
            <w:tcW w:w="2303" w:type="dxa"/>
            <w:vAlign w:val="bottom"/>
          </w:tcPr>
          <w:p w:rsidR="00A92BB2" w:rsidRPr="007F6FBF" w:rsidRDefault="00A92BB2" w:rsidP="008D0C7C"/>
        </w:tc>
        <w:tc>
          <w:tcPr>
            <w:tcW w:w="281" w:type="dxa"/>
            <w:vAlign w:val="bottom"/>
          </w:tcPr>
          <w:p w:rsidR="00A92BB2" w:rsidRPr="007F6FBF" w:rsidRDefault="00A92BB2" w:rsidP="008D0C7C"/>
        </w:tc>
        <w:tc>
          <w:tcPr>
            <w:tcW w:w="1934" w:type="dxa"/>
            <w:vAlign w:val="bottom"/>
          </w:tcPr>
          <w:p w:rsidR="00A92BB2" w:rsidRPr="007F6FBF" w:rsidRDefault="00A92BB2" w:rsidP="008D0C7C"/>
        </w:tc>
        <w:tc>
          <w:tcPr>
            <w:tcW w:w="270" w:type="dxa"/>
            <w:vAlign w:val="bottom"/>
          </w:tcPr>
          <w:p w:rsidR="00A92BB2" w:rsidRPr="007F6FBF" w:rsidRDefault="00A92BB2" w:rsidP="008D0C7C"/>
        </w:tc>
        <w:tc>
          <w:tcPr>
            <w:tcW w:w="3780" w:type="dxa"/>
            <w:gridSpan w:val="3"/>
            <w:vAlign w:val="bottom"/>
          </w:tcPr>
          <w:p w:rsidR="00A92BB2" w:rsidRPr="007F6FBF" w:rsidRDefault="00A92BB2" w:rsidP="008D0C7C"/>
        </w:tc>
      </w:tr>
      <w:tr w:rsidR="00A92BB2" w:rsidRPr="007F6FBF" w:rsidTr="00DB33D4">
        <w:trPr>
          <w:trHeight w:val="360"/>
        </w:trPr>
        <w:tc>
          <w:tcPr>
            <w:tcW w:w="2303" w:type="dxa"/>
            <w:vAlign w:val="bottom"/>
          </w:tcPr>
          <w:p w:rsidR="00A92BB2" w:rsidRPr="007F6FBF" w:rsidRDefault="00A92BB2" w:rsidP="008D0C7C"/>
        </w:tc>
        <w:tc>
          <w:tcPr>
            <w:tcW w:w="281" w:type="dxa"/>
            <w:vAlign w:val="bottom"/>
          </w:tcPr>
          <w:p w:rsidR="00A92BB2" w:rsidRPr="007F6FBF" w:rsidRDefault="00A92BB2" w:rsidP="008D0C7C"/>
        </w:tc>
        <w:tc>
          <w:tcPr>
            <w:tcW w:w="1934" w:type="dxa"/>
            <w:vAlign w:val="bottom"/>
          </w:tcPr>
          <w:p w:rsidR="00A92BB2" w:rsidRPr="007F6FBF" w:rsidRDefault="00A92BB2" w:rsidP="008D0C7C"/>
        </w:tc>
        <w:tc>
          <w:tcPr>
            <w:tcW w:w="270" w:type="dxa"/>
            <w:vAlign w:val="bottom"/>
          </w:tcPr>
          <w:p w:rsidR="00A92BB2" w:rsidRPr="007F6FBF" w:rsidRDefault="00A92BB2" w:rsidP="008D0C7C"/>
        </w:tc>
        <w:tc>
          <w:tcPr>
            <w:tcW w:w="3780" w:type="dxa"/>
            <w:gridSpan w:val="3"/>
            <w:vAlign w:val="bottom"/>
          </w:tcPr>
          <w:p w:rsidR="00A92BB2" w:rsidRPr="007F6FBF" w:rsidRDefault="00A92BB2" w:rsidP="008D0C7C"/>
        </w:tc>
      </w:tr>
      <w:tr w:rsidR="00A92BB2" w:rsidRPr="007F6FBF" w:rsidTr="00B73B61">
        <w:trPr>
          <w:trHeight w:val="360"/>
        </w:trPr>
        <w:tc>
          <w:tcPr>
            <w:tcW w:w="2303" w:type="dxa"/>
            <w:vAlign w:val="bottom"/>
          </w:tcPr>
          <w:p w:rsidR="00A92BB2" w:rsidRPr="007F6FBF" w:rsidRDefault="00A92BB2" w:rsidP="008D0C7C"/>
        </w:tc>
        <w:tc>
          <w:tcPr>
            <w:tcW w:w="281" w:type="dxa"/>
            <w:vAlign w:val="bottom"/>
          </w:tcPr>
          <w:p w:rsidR="00A92BB2" w:rsidRPr="007F6FBF" w:rsidRDefault="00A92BB2" w:rsidP="008D0C7C"/>
        </w:tc>
        <w:tc>
          <w:tcPr>
            <w:tcW w:w="1934" w:type="dxa"/>
            <w:vAlign w:val="bottom"/>
          </w:tcPr>
          <w:p w:rsidR="00A92BB2" w:rsidRPr="007F6FBF" w:rsidRDefault="00A92BB2" w:rsidP="008D0C7C"/>
        </w:tc>
        <w:tc>
          <w:tcPr>
            <w:tcW w:w="270" w:type="dxa"/>
            <w:vAlign w:val="bottom"/>
          </w:tcPr>
          <w:p w:rsidR="00A92BB2" w:rsidRPr="007F6FBF" w:rsidRDefault="00A92BB2" w:rsidP="008D0C7C"/>
        </w:tc>
        <w:tc>
          <w:tcPr>
            <w:tcW w:w="3780" w:type="dxa"/>
            <w:gridSpan w:val="3"/>
            <w:vAlign w:val="bottom"/>
          </w:tcPr>
          <w:p w:rsidR="00A92BB2" w:rsidRPr="007F6FBF" w:rsidRDefault="00A92BB2" w:rsidP="008D0C7C"/>
        </w:tc>
      </w:tr>
      <w:tr w:rsidR="00A92BB2" w:rsidRPr="00B73B61" w:rsidTr="00A92BB2">
        <w:trPr>
          <w:trHeight w:val="302"/>
        </w:trPr>
        <w:tc>
          <w:tcPr>
            <w:tcW w:w="2303" w:type="dxa"/>
            <w:vAlign w:val="bottom"/>
          </w:tcPr>
          <w:p w:rsidR="00A92BB2" w:rsidRPr="00B73B61" w:rsidRDefault="00A92BB2" w:rsidP="008D0C7C">
            <w:pPr>
              <w:rPr>
                <w:sz w:val="22"/>
              </w:rPr>
            </w:pPr>
            <w:r w:rsidRPr="00B73B61">
              <w:rPr>
                <w:sz w:val="22"/>
              </w:rPr>
              <w:t>Tests performed by</w:t>
            </w:r>
          </w:p>
        </w:tc>
        <w:tc>
          <w:tcPr>
            <w:tcW w:w="281" w:type="dxa"/>
            <w:vAlign w:val="bottom"/>
          </w:tcPr>
          <w:p w:rsidR="00A92BB2" w:rsidRPr="00B73B61" w:rsidRDefault="00A92BB2" w:rsidP="008D0C7C">
            <w:pPr>
              <w:rPr>
                <w:sz w:val="22"/>
              </w:rPr>
            </w:pPr>
            <w:r w:rsidRPr="00B73B61">
              <w:rPr>
                <w:sz w:val="22"/>
              </w:rPr>
              <w:t>:</w:t>
            </w:r>
          </w:p>
        </w:tc>
        <w:tc>
          <w:tcPr>
            <w:tcW w:w="1934" w:type="dxa"/>
            <w:vAlign w:val="bottom"/>
          </w:tcPr>
          <w:p w:rsidR="00A92BB2" w:rsidRPr="00B73B61" w:rsidRDefault="00A92BB2" w:rsidP="008D0C7C">
            <w:pPr>
              <w:rPr>
                <w:sz w:val="22"/>
              </w:rPr>
            </w:pPr>
            <w:r w:rsidRPr="00B73B61">
              <w:rPr>
                <w:sz w:val="22"/>
              </w:rPr>
              <w:t>Microscopy</w:t>
            </w:r>
          </w:p>
        </w:tc>
        <w:tc>
          <w:tcPr>
            <w:tcW w:w="270" w:type="dxa"/>
            <w:vAlign w:val="bottom"/>
          </w:tcPr>
          <w:p w:rsidR="00A92BB2" w:rsidRPr="00B73B61" w:rsidRDefault="00A92BB2" w:rsidP="008D0C7C">
            <w:pPr>
              <w:rPr>
                <w:sz w:val="22"/>
              </w:rPr>
            </w:pPr>
            <w:r w:rsidRPr="00B73B61">
              <w:rPr>
                <w:sz w:val="22"/>
              </w:rPr>
              <w:t>:</w:t>
            </w:r>
          </w:p>
        </w:tc>
        <w:tc>
          <w:tcPr>
            <w:tcW w:w="3780" w:type="dxa"/>
            <w:gridSpan w:val="3"/>
            <w:tcBorders>
              <w:bottom w:val="dotted" w:sz="4" w:space="0" w:color="auto"/>
            </w:tcBorders>
            <w:vAlign w:val="bottom"/>
          </w:tcPr>
          <w:p w:rsidR="00A92BB2" w:rsidRPr="00B73B61" w:rsidRDefault="00A92BB2" w:rsidP="008D0C7C">
            <w:pPr>
              <w:rPr>
                <w:sz w:val="22"/>
              </w:rPr>
            </w:pPr>
          </w:p>
        </w:tc>
      </w:tr>
      <w:tr w:rsidR="00A92BB2" w:rsidRPr="00B73B61" w:rsidTr="00A92BB2">
        <w:trPr>
          <w:trHeight w:val="302"/>
        </w:trPr>
        <w:tc>
          <w:tcPr>
            <w:tcW w:w="2303" w:type="dxa"/>
            <w:vAlign w:val="bottom"/>
          </w:tcPr>
          <w:p w:rsidR="00A92BB2" w:rsidRPr="00B73B61" w:rsidRDefault="00A92BB2" w:rsidP="008D0C7C">
            <w:pPr>
              <w:rPr>
                <w:sz w:val="22"/>
              </w:rPr>
            </w:pPr>
          </w:p>
        </w:tc>
        <w:tc>
          <w:tcPr>
            <w:tcW w:w="281" w:type="dxa"/>
            <w:vAlign w:val="bottom"/>
          </w:tcPr>
          <w:p w:rsidR="00A92BB2" w:rsidRPr="00B73B61" w:rsidRDefault="00A92BB2" w:rsidP="008D0C7C">
            <w:pPr>
              <w:rPr>
                <w:sz w:val="22"/>
              </w:rPr>
            </w:pPr>
          </w:p>
        </w:tc>
        <w:tc>
          <w:tcPr>
            <w:tcW w:w="1934" w:type="dxa"/>
            <w:vAlign w:val="bottom"/>
          </w:tcPr>
          <w:p w:rsidR="00A92BB2" w:rsidRPr="00B73B61" w:rsidRDefault="00A92BB2" w:rsidP="008D0C7C">
            <w:pPr>
              <w:rPr>
                <w:sz w:val="22"/>
              </w:rPr>
            </w:pPr>
            <w:r w:rsidRPr="00B73B61">
              <w:rPr>
                <w:sz w:val="22"/>
              </w:rPr>
              <w:t>RDT</w:t>
            </w:r>
          </w:p>
        </w:tc>
        <w:tc>
          <w:tcPr>
            <w:tcW w:w="270" w:type="dxa"/>
            <w:vAlign w:val="bottom"/>
          </w:tcPr>
          <w:p w:rsidR="00A92BB2" w:rsidRPr="00B73B61" w:rsidRDefault="00A92BB2" w:rsidP="008D0C7C">
            <w:pPr>
              <w:rPr>
                <w:sz w:val="22"/>
              </w:rPr>
            </w:pPr>
            <w:r w:rsidRPr="00B73B61">
              <w:rPr>
                <w:sz w:val="22"/>
              </w:rPr>
              <w:t>:</w:t>
            </w:r>
          </w:p>
        </w:tc>
        <w:tc>
          <w:tcPr>
            <w:tcW w:w="37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A92BB2" w:rsidRPr="00B73B61" w:rsidRDefault="00A92BB2" w:rsidP="008D0C7C">
            <w:pPr>
              <w:rPr>
                <w:sz w:val="22"/>
              </w:rPr>
            </w:pPr>
          </w:p>
        </w:tc>
      </w:tr>
      <w:tr w:rsidR="00A92BB2" w:rsidRPr="00B73B61" w:rsidTr="00A92BB2">
        <w:trPr>
          <w:trHeight w:val="302"/>
        </w:trPr>
        <w:tc>
          <w:tcPr>
            <w:tcW w:w="2303" w:type="dxa"/>
            <w:vAlign w:val="bottom"/>
          </w:tcPr>
          <w:p w:rsidR="00A92BB2" w:rsidRPr="00B73B61" w:rsidRDefault="00A92BB2" w:rsidP="008D0C7C">
            <w:pPr>
              <w:rPr>
                <w:sz w:val="22"/>
              </w:rPr>
            </w:pPr>
          </w:p>
        </w:tc>
        <w:tc>
          <w:tcPr>
            <w:tcW w:w="281" w:type="dxa"/>
            <w:vAlign w:val="bottom"/>
          </w:tcPr>
          <w:p w:rsidR="00A92BB2" w:rsidRPr="00B73B61" w:rsidRDefault="00A92BB2" w:rsidP="008D0C7C">
            <w:pPr>
              <w:rPr>
                <w:sz w:val="22"/>
              </w:rPr>
            </w:pPr>
          </w:p>
        </w:tc>
        <w:tc>
          <w:tcPr>
            <w:tcW w:w="1934" w:type="dxa"/>
            <w:vAlign w:val="bottom"/>
          </w:tcPr>
          <w:p w:rsidR="00A92BB2" w:rsidRPr="00B73B61" w:rsidRDefault="00A92BB2" w:rsidP="008D0C7C">
            <w:pPr>
              <w:rPr>
                <w:sz w:val="22"/>
              </w:rPr>
            </w:pPr>
            <w:r w:rsidRPr="00B73B61">
              <w:rPr>
                <w:sz w:val="22"/>
              </w:rPr>
              <w:t>PCR</w:t>
            </w:r>
          </w:p>
        </w:tc>
        <w:tc>
          <w:tcPr>
            <w:tcW w:w="270" w:type="dxa"/>
            <w:vAlign w:val="bottom"/>
          </w:tcPr>
          <w:p w:rsidR="00A92BB2" w:rsidRPr="00B73B61" w:rsidRDefault="00A92BB2" w:rsidP="008D0C7C">
            <w:pPr>
              <w:rPr>
                <w:sz w:val="22"/>
              </w:rPr>
            </w:pPr>
            <w:r w:rsidRPr="00B73B61">
              <w:rPr>
                <w:sz w:val="22"/>
              </w:rPr>
              <w:t>:</w:t>
            </w:r>
          </w:p>
        </w:tc>
        <w:tc>
          <w:tcPr>
            <w:tcW w:w="37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A92BB2" w:rsidRPr="00B73B61" w:rsidRDefault="00A92BB2" w:rsidP="008D0C7C">
            <w:pPr>
              <w:rPr>
                <w:sz w:val="22"/>
              </w:rPr>
            </w:pPr>
          </w:p>
        </w:tc>
      </w:tr>
      <w:tr w:rsidR="00A92BB2" w:rsidRPr="006404FA" w:rsidTr="006404FA">
        <w:trPr>
          <w:trHeight w:val="144"/>
        </w:trPr>
        <w:tc>
          <w:tcPr>
            <w:tcW w:w="2303" w:type="dxa"/>
            <w:vAlign w:val="bottom"/>
          </w:tcPr>
          <w:p w:rsidR="00A92BB2" w:rsidRPr="006404FA" w:rsidRDefault="00A92BB2" w:rsidP="008D0C7C">
            <w:pPr>
              <w:rPr>
                <w:sz w:val="8"/>
              </w:rPr>
            </w:pPr>
          </w:p>
        </w:tc>
        <w:tc>
          <w:tcPr>
            <w:tcW w:w="281" w:type="dxa"/>
            <w:vAlign w:val="bottom"/>
          </w:tcPr>
          <w:p w:rsidR="00A92BB2" w:rsidRPr="006404FA" w:rsidRDefault="00A92BB2" w:rsidP="008D0C7C">
            <w:pPr>
              <w:rPr>
                <w:sz w:val="8"/>
              </w:rPr>
            </w:pPr>
          </w:p>
        </w:tc>
        <w:tc>
          <w:tcPr>
            <w:tcW w:w="1934" w:type="dxa"/>
            <w:vAlign w:val="bottom"/>
          </w:tcPr>
          <w:p w:rsidR="00A92BB2" w:rsidRPr="006404FA" w:rsidRDefault="00A92BB2" w:rsidP="008D0C7C">
            <w:pPr>
              <w:rPr>
                <w:sz w:val="8"/>
              </w:rPr>
            </w:pPr>
          </w:p>
        </w:tc>
        <w:tc>
          <w:tcPr>
            <w:tcW w:w="270" w:type="dxa"/>
            <w:vAlign w:val="bottom"/>
          </w:tcPr>
          <w:p w:rsidR="00A92BB2" w:rsidRPr="006404FA" w:rsidRDefault="00A92BB2" w:rsidP="008D0C7C">
            <w:pPr>
              <w:rPr>
                <w:sz w:val="8"/>
              </w:rPr>
            </w:pPr>
          </w:p>
        </w:tc>
        <w:tc>
          <w:tcPr>
            <w:tcW w:w="3780" w:type="dxa"/>
            <w:gridSpan w:val="3"/>
            <w:tcBorders>
              <w:top w:val="dotted" w:sz="4" w:space="0" w:color="auto"/>
            </w:tcBorders>
            <w:vAlign w:val="bottom"/>
          </w:tcPr>
          <w:p w:rsidR="00A92BB2" w:rsidRPr="006404FA" w:rsidRDefault="00A92BB2" w:rsidP="008D0C7C">
            <w:pPr>
              <w:rPr>
                <w:sz w:val="8"/>
              </w:rPr>
            </w:pPr>
          </w:p>
        </w:tc>
      </w:tr>
      <w:tr w:rsidR="00A92BB2" w:rsidRPr="00B73B61" w:rsidTr="00A92BB2">
        <w:trPr>
          <w:trHeight w:val="302"/>
        </w:trPr>
        <w:tc>
          <w:tcPr>
            <w:tcW w:w="2303" w:type="dxa"/>
            <w:vAlign w:val="bottom"/>
          </w:tcPr>
          <w:p w:rsidR="00A92BB2" w:rsidRPr="00B73B61" w:rsidRDefault="00A92BB2" w:rsidP="008D0C7C">
            <w:pPr>
              <w:rPr>
                <w:sz w:val="22"/>
              </w:rPr>
            </w:pPr>
            <w:r w:rsidRPr="00B73B61">
              <w:rPr>
                <w:sz w:val="22"/>
              </w:rPr>
              <w:t>Certified by</w:t>
            </w:r>
          </w:p>
        </w:tc>
        <w:tc>
          <w:tcPr>
            <w:tcW w:w="281" w:type="dxa"/>
            <w:vAlign w:val="bottom"/>
          </w:tcPr>
          <w:p w:rsidR="00A92BB2" w:rsidRPr="00B73B61" w:rsidRDefault="00A92BB2" w:rsidP="008D0C7C">
            <w:pPr>
              <w:rPr>
                <w:sz w:val="22"/>
              </w:rPr>
            </w:pPr>
            <w:r w:rsidRPr="00B73B61">
              <w:rPr>
                <w:sz w:val="22"/>
              </w:rPr>
              <w:t>:</w:t>
            </w:r>
          </w:p>
        </w:tc>
        <w:tc>
          <w:tcPr>
            <w:tcW w:w="5984" w:type="dxa"/>
            <w:gridSpan w:val="5"/>
            <w:tcBorders>
              <w:bottom w:val="dotted" w:sz="4" w:space="0" w:color="auto"/>
            </w:tcBorders>
            <w:vAlign w:val="bottom"/>
          </w:tcPr>
          <w:p w:rsidR="00A92BB2" w:rsidRPr="00B73B61" w:rsidRDefault="00A92BB2" w:rsidP="008D0C7C">
            <w:pPr>
              <w:rPr>
                <w:sz w:val="22"/>
              </w:rPr>
            </w:pPr>
          </w:p>
        </w:tc>
      </w:tr>
    </w:tbl>
    <w:p w:rsidR="00A92BB2" w:rsidRDefault="00A92BB2" w:rsidP="00A92BB2"/>
    <w:sectPr w:rsidR="00A92BB2" w:rsidSect="00B8182A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A5E" w:rsidRDefault="00CA5A5E" w:rsidP="00B73B61">
      <w:r>
        <w:separator/>
      </w:r>
    </w:p>
  </w:endnote>
  <w:endnote w:type="continuationSeparator" w:id="0">
    <w:p w:rsidR="00CA5A5E" w:rsidRDefault="00CA5A5E" w:rsidP="00B73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L-Araliya.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B61" w:rsidRDefault="00B73B6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7996BE" wp14:editId="5264166B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5600700" cy="347345"/>
              <wp:effectExtent l="0" t="0" r="19050" b="14605"/>
              <wp:wrapTopAndBottom/>
              <wp:docPr id="265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00700" cy="347345"/>
                        <a:chOff x="471" y="14850"/>
                        <a:chExt cx="11451" cy="547"/>
                      </a:xfrm>
                    </wpg:grpSpPr>
                    <wps:wsp>
                      <wps:cNvPr id="266" name="Rectangle 157"/>
                      <wps:cNvSpPr>
                        <a:spLocks noChangeArrowheads="1"/>
                      </wps:cNvSpPr>
                      <wps:spPr bwMode="auto">
                        <a:xfrm>
                          <a:off x="546" y="14903"/>
                          <a:ext cx="11295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B73B61" w:rsidRPr="00997904" w:rsidRDefault="00997904" w:rsidP="00997904">
                                <w:pPr>
                                  <w:pStyle w:val="Footer"/>
                                  <w:jc w:val="center"/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</w:pPr>
                                <w:r w:rsidRPr="00997904"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Whenever</w:t>
                                </w:r>
                                <w:r w:rsidR="00B73B61" w:rsidRPr="00997904"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 xml:space="preserve"> malaria is suspected, contact Anti Malaria Campaign </w:t>
                                </w:r>
                                <w:r w:rsidRPr="00997904"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for quality assured testing.</w:t>
                                </w:r>
                              </w:p>
                            </w:sdtContent>
                          </w:sdt>
                          <w:p w:rsidR="00B73B61" w:rsidRPr="00997904" w:rsidRDefault="00B73B61">
                            <w:pPr>
                              <w:pStyle w:val="Header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159"/>
                      <wps:cNvSpPr>
                        <a:spLocks noChangeArrowheads="1"/>
                      </wps:cNvSpPr>
                      <wps:spPr bwMode="auto">
                        <a:xfrm>
                          <a:off x="471" y="14850"/>
                          <a:ext cx="1145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7996BE" id="Group 156" o:spid="_x0000_s1027" style="position:absolute;margin-left:0;margin-top:0;width:441pt;height:27.35pt;z-index:251659264;mso-position-horizontal:center;mso-position-horizontal-relative:page;mso-position-vertical:top;mso-position-vertical-relative:line" coordorigin="471,14850" coordsize="1145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">
              <v:rect id="Rectangle 157" o:spid="_x0000_s1028" style="position:absolute;left:546;top:14903;width:11295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64KMcA&#10;AADcAAAADwAAAGRycy9kb3ducmV2LnhtbESPQWvCQBSE7wX/w/KE3uqmHoJEVymhgmipNe2hvT2y&#10;z2xo9m3Irknqr3cLhR6HmfmGWW1G24ieOl87VvA4S0AQl07XXCn4eN8+LED4gKyxcUwKfsjDZj25&#10;W2Gm3cAn6otQiQhhn6ECE0KbSelLQxb9zLXE0Tu7zmKIsquk7nCIcNvIeZKk0mLNccFgS7mh8ru4&#10;WAWf++L18GZe+iHPvy7P1+ZYyPKs1P10fFqCCDSG//Bfe6cVzNMUfs/EI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+uCjHAAAA3AAAAA8AAAAAAAAAAAAAAAAAmAIAAGRy&#10;cy9kb3ducmV2LnhtbFBLBQYAAAAABAAEAPUAAACMAwAAAAA=&#10;" fillcolor="#c45911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z w:val="22"/>
                          <w:szCs w:val="22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B73B61" w:rsidRPr="00997904" w:rsidRDefault="00997904" w:rsidP="00997904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997904"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  <w:t>Whenever</w:t>
                          </w:r>
                          <w:r w:rsidR="00B73B61" w:rsidRPr="00997904"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  <w:t xml:space="preserve"> malaria is suspected, contact Anti Malaria Campaign </w:t>
                          </w:r>
                          <w:r w:rsidRPr="00997904"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  <w:t>for quality assured testing.</w:t>
                          </w:r>
                        </w:p>
                      </w:sdtContent>
                    </w:sdt>
                    <w:p w:rsidR="00B73B61" w:rsidRPr="00997904" w:rsidRDefault="00B73B61">
                      <w:pPr>
                        <w:pStyle w:val="Header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  <v:rect id="Rectangle 159" o:spid="_x0000_s1029" style="position:absolute;left:471;top:14850;width:1145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1URcEA&#10;AADcAAAADwAAAGRycy9kb3ducmV2LnhtbERPz2vCMBS+C/sfwhvsZtMJK9I1SjcUdipMhW23R/OW&#10;FJuX0kTb/ffLQfD48f2utrPrxZXG0HlW8JzlIIhbrzs2Ck7H/XINIkRkjb1nUvBHAbabh0WFpfYT&#10;f9L1EI1IIRxKVGBjHEopQ2vJYcj8QJy4Xz86jAmORuoRpxTuernK80I67Dg1WBzo3VJ7Plycgt3w&#10;09QvJsj6K9rvs3+b9rYxSj09zvUriEhzvItv7g+tYFWkt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9VEXBAAAA3AAAAA8AAAAAAAAAAAAAAAAAmAIAAGRycy9kb3du&#10;cmV2LnhtbFBLBQYAAAAABAAEAPUAAACGAwAAAAA=&#10;" filled="f"/>
              <w10:wrap type="topAndBottom" anchorx="page" anchory="line"/>
            </v:group>
          </w:pict>
        </mc:Fallback>
      </mc:AlternateContent>
    </w:r>
  </w:p>
  <w:p w:rsidR="00B73B61" w:rsidRDefault="00B73B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A5E" w:rsidRDefault="00CA5A5E" w:rsidP="00B73B61">
      <w:r>
        <w:separator/>
      </w:r>
    </w:p>
  </w:footnote>
  <w:footnote w:type="continuationSeparator" w:id="0">
    <w:p w:rsidR="00CA5A5E" w:rsidRDefault="00CA5A5E" w:rsidP="00B73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58"/>
    <w:rsid w:val="000011AE"/>
    <w:rsid w:val="000B0881"/>
    <w:rsid w:val="000B6630"/>
    <w:rsid w:val="0017284E"/>
    <w:rsid w:val="001F5484"/>
    <w:rsid w:val="002002DB"/>
    <w:rsid w:val="002259FB"/>
    <w:rsid w:val="002736C2"/>
    <w:rsid w:val="00285D85"/>
    <w:rsid w:val="0032714B"/>
    <w:rsid w:val="003D1929"/>
    <w:rsid w:val="003D3857"/>
    <w:rsid w:val="004162A1"/>
    <w:rsid w:val="00450C38"/>
    <w:rsid w:val="00474F52"/>
    <w:rsid w:val="00512697"/>
    <w:rsid w:val="00637E87"/>
    <w:rsid w:val="006404FA"/>
    <w:rsid w:val="0066739C"/>
    <w:rsid w:val="006A726C"/>
    <w:rsid w:val="006F7D90"/>
    <w:rsid w:val="00707DC5"/>
    <w:rsid w:val="0072504A"/>
    <w:rsid w:val="00725323"/>
    <w:rsid w:val="00755155"/>
    <w:rsid w:val="007B629B"/>
    <w:rsid w:val="007E50E4"/>
    <w:rsid w:val="007F6FBF"/>
    <w:rsid w:val="008C42D1"/>
    <w:rsid w:val="008D0C7C"/>
    <w:rsid w:val="009300CF"/>
    <w:rsid w:val="0096572C"/>
    <w:rsid w:val="009957BF"/>
    <w:rsid w:val="00997904"/>
    <w:rsid w:val="009C7E7B"/>
    <w:rsid w:val="00A92BB2"/>
    <w:rsid w:val="00AA411D"/>
    <w:rsid w:val="00B140A7"/>
    <w:rsid w:val="00B3047F"/>
    <w:rsid w:val="00B73B61"/>
    <w:rsid w:val="00B8182A"/>
    <w:rsid w:val="00B8256D"/>
    <w:rsid w:val="00BB0912"/>
    <w:rsid w:val="00BE462E"/>
    <w:rsid w:val="00C370BA"/>
    <w:rsid w:val="00C43786"/>
    <w:rsid w:val="00C750CD"/>
    <w:rsid w:val="00C84796"/>
    <w:rsid w:val="00CA5A5E"/>
    <w:rsid w:val="00D43F58"/>
    <w:rsid w:val="00D61C96"/>
    <w:rsid w:val="00D7445B"/>
    <w:rsid w:val="00D87701"/>
    <w:rsid w:val="00DB33D4"/>
    <w:rsid w:val="00DB4533"/>
    <w:rsid w:val="00DC2D58"/>
    <w:rsid w:val="00E52392"/>
    <w:rsid w:val="00EC247B"/>
    <w:rsid w:val="00EE0061"/>
    <w:rsid w:val="00EF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docId w15:val="{D08B6EF9-42BF-462B-BC00-B5600625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37E87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B140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0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0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3B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B61"/>
  </w:style>
  <w:style w:type="paragraph" w:styleId="Footer">
    <w:name w:val="footer"/>
    <w:basedOn w:val="Normal"/>
    <w:link w:val="FooterChar"/>
    <w:uiPriority w:val="99"/>
    <w:unhideWhenUsed/>
    <w:rsid w:val="00B73B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lab%20report\report%20for%20print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4F1530FA574F42B7048C9D8A58D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8AF17-B23E-4D8C-8868-575E94221884}"/>
      </w:docPartPr>
      <w:docPartBody>
        <w:p w:rsidR="001224BA" w:rsidRDefault="00417BAA">
          <w:pPr>
            <w:pStyle w:val="044F1530FA574F42B7048C9D8A58DCB8"/>
          </w:pPr>
          <w:r w:rsidRPr="00EC247B">
            <w:rPr>
              <w:rStyle w:val="PlaceholderText"/>
            </w:rPr>
            <w:t>(Select from list)</w:t>
          </w:r>
        </w:p>
      </w:docPartBody>
    </w:docPart>
    <w:docPart>
      <w:docPartPr>
        <w:name w:val="E1409C1CDCB74685B1C8D8A676592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712D-A2F6-44AD-B183-994443CAD341}"/>
      </w:docPartPr>
      <w:docPartBody>
        <w:p w:rsidR="001224BA" w:rsidRDefault="00417BAA">
          <w:pPr>
            <w:pStyle w:val="E1409C1CDCB74685B1C8D8A6765927F1"/>
          </w:pPr>
          <w:r w:rsidRPr="00EC247B">
            <w:rPr>
              <w:rStyle w:val="PlaceholderText"/>
            </w:rPr>
            <w:t>Click arrow to enter a date.</w:t>
          </w:r>
        </w:p>
      </w:docPartBody>
    </w:docPart>
    <w:docPart>
      <w:docPartPr>
        <w:name w:val="9D595A1B6FD948929694D9413504E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0AF4D-FCD2-4F68-BFFE-67CA9AF820BA}"/>
      </w:docPartPr>
      <w:docPartBody>
        <w:p w:rsidR="001224BA" w:rsidRDefault="00417BAA">
          <w:pPr>
            <w:pStyle w:val="9D595A1B6FD948929694D9413504ECA7"/>
          </w:pPr>
          <w:r w:rsidRPr="00EC247B">
            <w:rPr>
              <w:rStyle w:val="PlaceholderText"/>
            </w:rPr>
            <w:t>Click arrow to enter a date.</w:t>
          </w:r>
        </w:p>
      </w:docPartBody>
    </w:docPart>
    <w:docPart>
      <w:docPartPr>
        <w:name w:val="895FEEBE686E432B876F6F27CAE34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0DADF-FA83-49F0-B9EC-86A782566DFC}"/>
      </w:docPartPr>
      <w:docPartBody>
        <w:p w:rsidR="001224BA" w:rsidRDefault="00417BAA">
          <w:pPr>
            <w:pStyle w:val="895FEEBE686E432B876F6F27CAE3443C"/>
          </w:pPr>
          <w:r>
            <w:rPr>
              <w:rStyle w:val="PlaceholderText"/>
            </w:rPr>
            <w:t>(Select from list)</w:t>
          </w:r>
        </w:p>
      </w:docPartBody>
    </w:docPart>
    <w:docPart>
      <w:docPartPr>
        <w:name w:val="FB78D489F9634EDDA5E6FDB6C886E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7603A-7057-4291-8C54-15A3CBA878CE}"/>
      </w:docPartPr>
      <w:docPartBody>
        <w:p w:rsidR="001224BA" w:rsidRDefault="00417BAA">
          <w:pPr>
            <w:pStyle w:val="FB78D489F9634EDDA5E6FDB6C886EB71"/>
          </w:pPr>
          <w:r w:rsidRPr="00EC247B">
            <w:rPr>
              <w:rStyle w:val="PlaceholderText"/>
              <w:b/>
            </w:rPr>
            <w:t>-</w:t>
          </w:r>
        </w:p>
      </w:docPartBody>
    </w:docPart>
    <w:docPart>
      <w:docPartPr>
        <w:name w:val="6143FAB2A6CE43F4AD829954B133F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7623F-998D-432D-AEF9-2BE3DB027371}"/>
      </w:docPartPr>
      <w:docPartBody>
        <w:p w:rsidR="001224BA" w:rsidRDefault="00417BAA">
          <w:pPr>
            <w:pStyle w:val="6143FAB2A6CE43F4AD829954B133FDCD"/>
          </w:pPr>
          <w:r>
            <w:rPr>
              <w:rStyle w:val="PlaceholderText"/>
            </w:rPr>
            <w:t>(Select from list)</w:t>
          </w:r>
        </w:p>
      </w:docPartBody>
    </w:docPart>
    <w:docPart>
      <w:docPartPr>
        <w:name w:val="860B5A5BB1644FE891DE33706A38A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99D9D-5A17-4166-BA41-2AAED91EF666}"/>
      </w:docPartPr>
      <w:docPartBody>
        <w:p w:rsidR="001224BA" w:rsidRDefault="00417BAA">
          <w:pPr>
            <w:pStyle w:val="860B5A5BB1644FE891DE33706A38A43E"/>
          </w:pPr>
          <w:r w:rsidRPr="00EC247B">
            <w:rPr>
              <w:rStyle w:val="PlaceholderText"/>
              <w:b/>
            </w:rPr>
            <w:t>-</w:t>
          </w:r>
        </w:p>
      </w:docPartBody>
    </w:docPart>
    <w:docPart>
      <w:docPartPr>
        <w:name w:val="248E5190A93240D98A830533BB6ED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3997D-72E6-477D-85D4-3FADE4483A1C}"/>
      </w:docPartPr>
      <w:docPartBody>
        <w:p w:rsidR="001224BA" w:rsidRDefault="00417BAA">
          <w:pPr>
            <w:pStyle w:val="248E5190A93240D98A830533BB6EDE87"/>
          </w:pPr>
          <w:r>
            <w:rPr>
              <w:rStyle w:val="PlaceholderText"/>
            </w:rPr>
            <w:t>(Select from list)</w:t>
          </w:r>
        </w:p>
      </w:docPartBody>
    </w:docPart>
    <w:docPart>
      <w:docPartPr>
        <w:name w:val="8FEABDED0C3E4755B05E81F9B05C4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D693B-9930-467F-A440-D0EEEBA1292E}"/>
      </w:docPartPr>
      <w:docPartBody>
        <w:p w:rsidR="001224BA" w:rsidRDefault="00417BAA">
          <w:pPr>
            <w:pStyle w:val="8FEABDED0C3E4755B05E81F9B05C43E0"/>
          </w:pPr>
          <w:r w:rsidRPr="00EC247B">
            <w:rPr>
              <w:rStyle w:val="PlaceholderText"/>
              <w:b/>
            </w:rPr>
            <w:t>-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L-Araliya.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AA"/>
    <w:rsid w:val="001224BA"/>
    <w:rsid w:val="00417BAA"/>
    <w:rsid w:val="00B0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44F1530FA574F42B7048C9D8A58DCB8">
    <w:name w:val="044F1530FA574F42B7048C9D8A58DCB8"/>
  </w:style>
  <w:style w:type="paragraph" w:customStyle="1" w:styleId="E1409C1CDCB74685B1C8D8A6765927F1">
    <w:name w:val="E1409C1CDCB74685B1C8D8A6765927F1"/>
  </w:style>
  <w:style w:type="paragraph" w:customStyle="1" w:styleId="9D595A1B6FD948929694D9413504ECA7">
    <w:name w:val="9D595A1B6FD948929694D9413504ECA7"/>
  </w:style>
  <w:style w:type="paragraph" w:customStyle="1" w:styleId="895FEEBE686E432B876F6F27CAE3443C">
    <w:name w:val="895FEEBE686E432B876F6F27CAE3443C"/>
  </w:style>
  <w:style w:type="paragraph" w:customStyle="1" w:styleId="FB78D489F9634EDDA5E6FDB6C886EB71">
    <w:name w:val="FB78D489F9634EDDA5E6FDB6C886EB71"/>
  </w:style>
  <w:style w:type="paragraph" w:customStyle="1" w:styleId="6143FAB2A6CE43F4AD829954B133FDCD">
    <w:name w:val="6143FAB2A6CE43F4AD829954B133FDCD"/>
  </w:style>
  <w:style w:type="paragraph" w:customStyle="1" w:styleId="860B5A5BB1644FE891DE33706A38A43E">
    <w:name w:val="860B5A5BB1644FE891DE33706A38A43E"/>
  </w:style>
  <w:style w:type="paragraph" w:customStyle="1" w:styleId="248E5190A93240D98A830533BB6EDE87">
    <w:name w:val="248E5190A93240D98A830533BB6EDE87"/>
  </w:style>
  <w:style w:type="paragraph" w:customStyle="1" w:styleId="8FEABDED0C3E4755B05E81F9B05C43E0">
    <w:name w:val="8FEABDED0C3E4755B05E81F9B05C4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Whenever malaria is suspected, contact Anti Malaria Campaign for quality assured testing.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F6497B-6E05-4E11-AB66-EF22EDE82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for printing.dotx</Template>
  <TotalTime>0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Kumudu</dc:creator>
  <cp:lastModifiedBy>Kumudu</cp:lastModifiedBy>
  <cp:revision>2</cp:revision>
  <cp:lastPrinted>2016-08-23T10:41:00Z</cp:lastPrinted>
  <dcterms:created xsi:type="dcterms:W3CDTF">2019-05-09T10:42:00Z</dcterms:created>
  <dcterms:modified xsi:type="dcterms:W3CDTF">2019-05-09T10:42:00Z</dcterms:modified>
</cp:coreProperties>
</file>